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252381" w:rsidP="00C37769">
      <w:pPr>
        <w:pStyle w:val="Heading1"/>
      </w:pPr>
      <w:r>
        <w:t>Network Risk Analyst</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252381" w:rsidRDefault="00A46FB9" w:rsidP="00252381">
      <w:pPr>
        <w:rPr>
          <w:lang w:val="en-NZ"/>
        </w:rPr>
      </w:pPr>
      <w:r>
        <w:t>In support of the Network Risk Manager, t</w:t>
      </w:r>
      <w:r w:rsidR="00252381">
        <w:t>he Network Risk Analyst</w:t>
      </w:r>
      <w:r w:rsidR="00C40AD4">
        <w:t xml:space="preserve"> </w:t>
      </w:r>
      <w:r w:rsidR="00252381">
        <w:t xml:space="preserve">(NRA) </w:t>
      </w:r>
      <w:r w:rsidR="00252381">
        <w:rPr>
          <w:lang w:val="en-NZ"/>
        </w:rPr>
        <w:t xml:space="preserve">is a hands-on technical </w:t>
      </w:r>
      <w:r w:rsidR="00252381">
        <w:t>rôle</w:t>
      </w:r>
      <w:r w:rsidR="00252381">
        <w:rPr>
          <w:lang w:val="en-NZ"/>
        </w:rPr>
        <w:t xml:space="preserve"> involving activities such as:</w:t>
      </w:r>
    </w:p>
    <w:p w:rsidR="00252381" w:rsidRDefault="00252381" w:rsidP="00252381">
      <w:pPr>
        <w:pStyle w:val="Bull"/>
        <w:rPr>
          <w:lang w:val="en-NZ"/>
        </w:rPr>
      </w:pPr>
      <w:r>
        <w:rPr>
          <w:lang w:val="en-NZ"/>
        </w:rPr>
        <w:t>Assisting with the identification, analysis and treatment of information risks associated with networks;</w:t>
      </w:r>
    </w:p>
    <w:p w:rsidR="00252381" w:rsidRDefault="00252381" w:rsidP="00252381">
      <w:pPr>
        <w:pStyle w:val="Bull"/>
        <w:rPr>
          <w:lang w:val="en-NZ"/>
        </w:rPr>
      </w:pPr>
      <w:r>
        <w:rPr>
          <w:lang w:val="en-NZ"/>
        </w:rPr>
        <w:t xml:space="preserve">Configuring the security aspects of networking devices (servers, routers, firewalls </w:t>
      </w:r>
      <w:r w:rsidRPr="00670F66">
        <w:rPr>
          <w:bCs/>
          <w:i/>
          <w:lang w:val="en-NZ"/>
        </w:rPr>
        <w:t>etc</w:t>
      </w:r>
      <w:r w:rsidRPr="00670F66">
        <w:rPr>
          <w:bCs/>
          <w:lang w:val="en-NZ"/>
        </w:rPr>
        <w:t>.</w:t>
      </w:r>
      <w:r>
        <w:rPr>
          <w:lang w:val="en-NZ"/>
        </w:rPr>
        <w:t>) in accordance with applicable policies, standards and procedures;</w:t>
      </w:r>
    </w:p>
    <w:p w:rsidR="00252381" w:rsidRDefault="00252381" w:rsidP="00252381">
      <w:pPr>
        <w:pStyle w:val="Bull"/>
        <w:rPr>
          <w:lang w:val="en-NZ"/>
        </w:rPr>
      </w:pPr>
      <w:r>
        <w:rPr>
          <w:lang w:val="en-NZ"/>
        </w:rPr>
        <w:t>Monitoring networks, alerts/alarms and logs for security, performance and other issues;</w:t>
      </w:r>
    </w:p>
    <w:p w:rsidR="00252381" w:rsidRDefault="00252381" w:rsidP="00252381">
      <w:pPr>
        <w:pStyle w:val="Bull"/>
        <w:rPr>
          <w:lang w:val="en-NZ"/>
        </w:rPr>
      </w:pPr>
      <w:r>
        <w:rPr>
          <w:lang w:val="en-NZ"/>
        </w:rPr>
        <w:t>Responding appropriately to network security incidents;</w:t>
      </w:r>
    </w:p>
    <w:p w:rsidR="00252381" w:rsidRPr="00252381" w:rsidRDefault="00252381" w:rsidP="00252381">
      <w:pPr>
        <w:pStyle w:val="Bull"/>
        <w:rPr>
          <w:lang w:val="en-NZ"/>
        </w:rPr>
      </w:pPr>
      <w:r>
        <w:rPr>
          <w:lang w:val="en-NZ"/>
        </w:rPr>
        <w:t>Liaising with and assisting various other specialists on network security matters, for example helping to develop network security standards for new equipment and (if explicitly authorized) testing the security of network services and devices</w:t>
      </w:r>
      <w:r w:rsidRPr="00252381">
        <w:rPr>
          <w:lang w:val="en-NZ"/>
        </w:rPr>
        <w:t>.</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252381" w:rsidRDefault="00252381" w:rsidP="00252381">
      <w:pPr>
        <w:pStyle w:val="Bull"/>
      </w:pPr>
      <w:r>
        <w:t>Strong technical abilities, combining knowledge of</w:t>
      </w:r>
      <w:r w:rsidR="00A46FB9">
        <w:t>/fascination with</w:t>
      </w:r>
      <w:r>
        <w:t xml:space="preserve"> network technologies and network security with a flair for installing and managing business networks;</w:t>
      </w:r>
    </w:p>
    <w:p w:rsidR="00252381" w:rsidRDefault="00252381" w:rsidP="00252381">
      <w:pPr>
        <w:pStyle w:val="Bull"/>
      </w:pPr>
      <w:r>
        <w:t xml:space="preserve">Good team player - supportive of other professionals, willing to give and take advice </w:t>
      </w:r>
      <w:r w:rsidR="005D1173">
        <w:t>in information risk and other specialist areas</w:t>
      </w:r>
      <w:r>
        <w:t>;</w:t>
      </w:r>
    </w:p>
    <w:p w:rsidR="00252381" w:rsidRDefault="00252381" w:rsidP="00252381">
      <w:pPr>
        <w:pStyle w:val="Bull"/>
      </w:pPr>
      <w:r>
        <w:t>Diligent – willing to see complex tasks through from initiation to completion;</w:t>
      </w:r>
    </w:p>
    <w:p w:rsidR="005F4A87" w:rsidRDefault="00252381" w:rsidP="00252381">
      <w:pPr>
        <w:pStyle w:val="Bull"/>
      </w:pPr>
      <w:r>
        <w:t>Painstaking – with an eye for detail</w:t>
      </w:r>
      <w:r w:rsidR="00F127C9">
        <w:t>.</w:t>
      </w:r>
    </w:p>
    <w:p w:rsidR="004667EA" w:rsidRDefault="008E1FEA" w:rsidP="007B25BD">
      <w:pPr>
        <w:pStyle w:val="Heading2"/>
      </w:pPr>
      <w:r>
        <w:t>Q</w:t>
      </w:r>
      <w:r w:rsidR="00C0359D">
        <w:t>ualifications</w:t>
      </w:r>
      <w:r w:rsidR="002D7769">
        <w:t>, skills</w:t>
      </w:r>
      <w:r w:rsidR="00C0359D">
        <w:t xml:space="preserve"> and experience </w:t>
      </w:r>
      <w:bookmarkStart w:id="0" w:name="_GoBack"/>
      <w:bookmarkEnd w:id="0"/>
    </w:p>
    <w:p w:rsidR="008D6115" w:rsidRPr="008D6115" w:rsidRDefault="008D6115" w:rsidP="008D6115">
      <w:r>
        <w:t>The following are re</w:t>
      </w:r>
      <w:r w:rsidR="008E1FEA">
        <w:t>levant and desirable for this ro</w:t>
      </w:r>
      <w:r>
        <w:t xml:space="preserve">le:  </w:t>
      </w:r>
    </w:p>
    <w:p w:rsidR="00252381" w:rsidRDefault="00252381" w:rsidP="00252381">
      <w:pPr>
        <w:pStyle w:val="Bull"/>
      </w:pPr>
      <w:r>
        <w:rPr>
          <w:b/>
        </w:rPr>
        <w:t xml:space="preserve">Network </w:t>
      </w:r>
      <w:r w:rsidRPr="00943DDA">
        <w:rPr>
          <w:b/>
        </w:rPr>
        <w:t>security management:</w:t>
      </w:r>
      <w:r>
        <w:t xml:space="preserve"> recognized network security qualification/s from CISCO, Microsoft </w:t>
      </w:r>
      <w:r w:rsidRPr="009D49DF">
        <w:rPr>
          <w:bCs/>
          <w:i/>
        </w:rPr>
        <w:t>etc</w:t>
      </w:r>
      <w:r w:rsidRPr="009D49DF">
        <w:rPr>
          <w:bCs/>
        </w:rPr>
        <w:t>.</w:t>
      </w:r>
      <w:r>
        <w:t xml:space="preserve">; at least 2 </w:t>
      </w:r>
      <w:proofErr w:type="gramStart"/>
      <w:r>
        <w:t>years</w:t>
      </w:r>
      <w:proofErr w:type="gramEnd"/>
      <w:r>
        <w:t xml:space="preserve"> demonstrable work experience in this field</w:t>
      </w:r>
      <w:r w:rsidR="00A01587">
        <w:t xml:space="preserve"> with some exposure to relevant </w:t>
      </w:r>
      <w:r w:rsidR="00A46FB9">
        <w:t>technical/</w:t>
      </w:r>
      <w:r w:rsidR="00A01587">
        <w:t>network security standards;</w:t>
      </w:r>
    </w:p>
    <w:p w:rsidR="00252381" w:rsidRDefault="00252381" w:rsidP="00252381">
      <w:pPr>
        <w:pStyle w:val="Bull"/>
      </w:pPr>
      <w:r>
        <w:rPr>
          <w:b/>
        </w:rPr>
        <w:t>Business:</w:t>
      </w:r>
      <w:r>
        <w:t xml:space="preserve"> </w:t>
      </w:r>
      <w:r w:rsidR="0026268E">
        <w:t>familiarity with and understanding of the organization’s business and related objectives – not just technology;</w:t>
      </w:r>
    </w:p>
    <w:p w:rsidR="002D7769" w:rsidRDefault="00252381" w:rsidP="00252381">
      <w:pPr>
        <w:pStyle w:val="Bull"/>
      </w:pPr>
      <w:r w:rsidRPr="00943DDA">
        <w:rPr>
          <w:b/>
        </w:rPr>
        <w:t>General:</w:t>
      </w:r>
      <w:r>
        <w:t xml:space="preserve"> </w:t>
      </w:r>
      <w:r w:rsidRPr="00312B30">
        <w:t>at least</w:t>
      </w:r>
      <w:r>
        <w:t xml:space="preserve"> 3 years’ cumulative employment record post school/academic studies; preferably a degree or similar qualification.</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 xml:space="preserve">character, </w:t>
      </w:r>
      <w:r w:rsidR="00C40AD4">
        <w:t xml:space="preserve">competence, </w:t>
      </w:r>
      <w:r>
        <w:t>qualifications</w:t>
      </w:r>
      <w:r w:rsidR="008E1FEA">
        <w:t>, skills</w:t>
      </w:r>
      <w:r>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B202AE" w:rsidRPr="00C04D92"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770" w:rsidRDefault="00201770">
      <w:r>
        <w:separator/>
      </w:r>
    </w:p>
  </w:endnote>
  <w:endnote w:type="continuationSeparator" w:id="0">
    <w:p w:rsidR="00201770" w:rsidRDefault="0020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40AD4">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770" w:rsidRDefault="00201770">
      <w:r>
        <w:separator/>
      </w:r>
    </w:p>
  </w:footnote>
  <w:footnote w:type="continuationSeparator" w:id="0">
    <w:p w:rsidR="00201770" w:rsidRDefault="00201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252381">
      <w:t>Network Risk Analyst</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81"/>
    <w:rsid w:val="0000413A"/>
    <w:rsid w:val="000128BA"/>
    <w:rsid w:val="00067B78"/>
    <w:rsid w:val="000A0BCA"/>
    <w:rsid w:val="000B5E87"/>
    <w:rsid w:val="000D1AA6"/>
    <w:rsid w:val="000F0772"/>
    <w:rsid w:val="00137491"/>
    <w:rsid w:val="00155345"/>
    <w:rsid w:val="00201770"/>
    <w:rsid w:val="0024405F"/>
    <w:rsid w:val="00252381"/>
    <w:rsid w:val="00252989"/>
    <w:rsid w:val="0026268E"/>
    <w:rsid w:val="002A3F9E"/>
    <w:rsid w:val="002B4F4C"/>
    <w:rsid w:val="002D7769"/>
    <w:rsid w:val="00312B30"/>
    <w:rsid w:val="00331F08"/>
    <w:rsid w:val="00350CB9"/>
    <w:rsid w:val="003C2785"/>
    <w:rsid w:val="003C3286"/>
    <w:rsid w:val="00401470"/>
    <w:rsid w:val="00424176"/>
    <w:rsid w:val="00442857"/>
    <w:rsid w:val="00457FEB"/>
    <w:rsid w:val="0046160C"/>
    <w:rsid w:val="004667EA"/>
    <w:rsid w:val="00485861"/>
    <w:rsid w:val="004A0A9A"/>
    <w:rsid w:val="004C1D20"/>
    <w:rsid w:val="004E010D"/>
    <w:rsid w:val="005465FA"/>
    <w:rsid w:val="005D1173"/>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B5FC4"/>
    <w:rsid w:val="008D1064"/>
    <w:rsid w:val="008D6115"/>
    <w:rsid w:val="008E1FEA"/>
    <w:rsid w:val="00923E76"/>
    <w:rsid w:val="00943DDA"/>
    <w:rsid w:val="00962846"/>
    <w:rsid w:val="009B5CF6"/>
    <w:rsid w:val="009D3FE4"/>
    <w:rsid w:val="00A01587"/>
    <w:rsid w:val="00A46FB9"/>
    <w:rsid w:val="00A6243B"/>
    <w:rsid w:val="00AA7074"/>
    <w:rsid w:val="00AB4D62"/>
    <w:rsid w:val="00AB6A35"/>
    <w:rsid w:val="00AC442C"/>
    <w:rsid w:val="00AF7D0F"/>
    <w:rsid w:val="00B17546"/>
    <w:rsid w:val="00B202AE"/>
    <w:rsid w:val="00B80DB5"/>
    <w:rsid w:val="00BE53EC"/>
    <w:rsid w:val="00BE6C10"/>
    <w:rsid w:val="00C0359D"/>
    <w:rsid w:val="00C04D92"/>
    <w:rsid w:val="00C265B3"/>
    <w:rsid w:val="00C327F5"/>
    <w:rsid w:val="00C37769"/>
    <w:rsid w:val="00C40AD4"/>
    <w:rsid w:val="00C77205"/>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AAF1E0E"/>
  <w15:docId w15:val="{B54898D9-2623-40F2-8C2F-46A456D8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2016.dotx</Template>
  <TotalTime>23</TotalTime>
  <Pages>1</Pages>
  <Words>339</Words>
  <Characters>1935</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Network Risk Analyst</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2270</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network risk analyst</dc:title>
  <dc:subject>NoticeBored information security awareness</dc:subject>
  <dc:creator>Gary@isect.com</dc:creator>
  <cp:keywords>job; Network Risk Analyst</cp:keywords>
  <dc:description>Copyright © 2016 IsecT Ltd. Be nice</dc:description>
  <cp:lastModifiedBy>Gary@isect.com</cp:lastModifiedBy>
  <cp:revision>4</cp:revision>
  <cp:lastPrinted>2004-11-03T02:15:00Z</cp:lastPrinted>
  <dcterms:created xsi:type="dcterms:W3CDTF">2016-03-15T01:41:00Z</dcterms:created>
  <dcterms:modified xsi:type="dcterms:W3CDTF">2016-08-22T01:49:00Z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