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AE" w:rsidRDefault="00C0359D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r>
        <w:t>Model job description</w:t>
      </w:r>
    </w:p>
    <w:p w:rsidR="00B202AE" w:rsidRPr="00C37769" w:rsidRDefault="006D05C7" w:rsidP="00C37769">
      <w:pPr>
        <w:pStyle w:val="Heading1"/>
      </w:pPr>
      <w:r>
        <w:t>IT Auditor</w:t>
      </w:r>
    </w:p>
    <w:p w:rsidR="004667EA" w:rsidRPr="007B25BD" w:rsidRDefault="00C0359D" w:rsidP="007B25BD">
      <w:pPr>
        <w:pStyle w:val="Heading2"/>
      </w:pPr>
      <w:r w:rsidRPr="007B25BD">
        <w:t>Scope</w:t>
      </w:r>
      <w:r w:rsidR="00F87CAE" w:rsidRPr="007B25BD">
        <w:t xml:space="preserve">, </w:t>
      </w:r>
      <w:r w:rsidRPr="007B25BD">
        <w:t xml:space="preserve">purpose </w:t>
      </w:r>
      <w:r w:rsidR="00F87CAE" w:rsidRPr="007B25BD">
        <w:t xml:space="preserve">and nature </w:t>
      </w:r>
      <w:r w:rsidRPr="007B25BD">
        <w:t xml:space="preserve">of </w:t>
      </w:r>
      <w:r w:rsidR="007E0FB4">
        <w:t xml:space="preserve">rôle </w:t>
      </w:r>
    </w:p>
    <w:p w:rsidR="004667EA" w:rsidRPr="00F435F2" w:rsidRDefault="006D05C7" w:rsidP="004667EA">
      <w:pPr>
        <w:rPr>
          <w:lang w:val="en-NZ"/>
        </w:rPr>
      </w:pPr>
      <w:r>
        <w:rPr>
          <w:lang w:val="en-NZ"/>
        </w:rPr>
        <w:t>IT Auditors are internal auditors that specialize in auditing computer systems and networks plus a diverse range of IT-related activities and concerns such as</w:t>
      </w:r>
      <w:r w:rsidR="006171C1">
        <w:rPr>
          <w:lang w:val="en-NZ"/>
        </w:rPr>
        <w:t>:</w:t>
      </w:r>
      <w:r>
        <w:rPr>
          <w:lang w:val="en-NZ"/>
        </w:rPr>
        <w:t xml:space="preserve"> information security risks and controls; software development projects; compliance with privacy, copyright, policy and other obligations; databases; systems and network administration; business analysis; information and application architectures; IT governance; change and configuration management </w:t>
      </w:r>
      <w:r w:rsidRPr="006D05C7">
        <w:rPr>
          <w:i/>
          <w:lang w:val="en-NZ"/>
        </w:rPr>
        <w:t>etc</w:t>
      </w:r>
      <w:r w:rsidRPr="006D05C7">
        <w:rPr>
          <w:lang w:val="en-NZ"/>
        </w:rPr>
        <w:t>.</w:t>
      </w:r>
      <w:r>
        <w:rPr>
          <w:lang w:val="en-NZ"/>
        </w:rPr>
        <w:t xml:space="preserve">  Sometimes they work in conjunction with financial or other specialist auditors (</w:t>
      </w:r>
      <w:r w:rsidRPr="006D05C7">
        <w:rPr>
          <w:i/>
          <w:lang w:val="en-NZ"/>
        </w:rPr>
        <w:t>e.g</w:t>
      </w:r>
      <w:r w:rsidRPr="006D05C7">
        <w:rPr>
          <w:lang w:val="en-NZ"/>
        </w:rPr>
        <w:t>. </w:t>
      </w:r>
      <w:r>
        <w:rPr>
          <w:lang w:val="en-NZ"/>
        </w:rPr>
        <w:t xml:space="preserve">evaluating the information security arrangements </w:t>
      </w:r>
      <w:r w:rsidR="00EA2109">
        <w:rPr>
          <w:lang w:val="en-NZ"/>
        </w:rPr>
        <w:t xml:space="preserve">associated with </w:t>
      </w:r>
      <w:r>
        <w:rPr>
          <w:lang w:val="en-NZ"/>
        </w:rPr>
        <w:t>the financial</w:t>
      </w:r>
      <w:r w:rsidR="00EA2109">
        <w:rPr>
          <w:lang w:val="en-NZ"/>
        </w:rPr>
        <w:t>, production</w:t>
      </w:r>
      <w:r>
        <w:rPr>
          <w:lang w:val="en-NZ"/>
        </w:rPr>
        <w:t xml:space="preserve"> or environmental protection </w:t>
      </w:r>
      <w:r w:rsidR="00EA2109">
        <w:rPr>
          <w:lang w:val="en-NZ"/>
        </w:rPr>
        <w:t>systems</w:t>
      </w:r>
      <w:r>
        <w:rPr>
          <w:lang w:val="en-NZ"/>
        </w:rPr>
        <w:t>)</w:t>
      </w:r>
      <w:r w:rsidR="00EA2109">
        <w:rPr>
          <w:lang w:val="en-NZ"/>
        </w:rPr>
        <w:t>, sometimes alone</w:t>
      </w:r>
      <w:r w:rsidR="00E00BBD">
        <w:rPr>
          <w:lang w:val="en-NZ"/>
        </w:rPr>
        <w:t xml:space="preserve"> or in small audit teams</w:t>
      </w:r>
      <w:r w:rsidR="00EA2109">
        <w:rPr>
          <w:lang w:val="en-NZ"/>
        </w:rPr>
        <w:t>.</w:t>
      </w:r>
      <w:r w:rsidR="006171C1">
        <w:rPr>
          <w:lang w:val="en-NZ"/>
        </w:rPr>
        <w:t xml:space="preserve">  The scope extends across the entire enterprise.</w:t>
      </w:r>
      <w:r w:rsidR="00EA2109">
        <w:rPr>
          <w:lang w:val="en-NZ"/>
        </w:rPr>
        <w:t xml:space="preserve">  </w:t>
      </w:r>
    </w:p>
    <w:p w:rsidR="004667EA" w:rsidRDefault="00C0359D" w:rsidP="007B25BD">
      <w:pPr>
        <w:pStyle w:val="Heading2"/>
      </w:pPr>
      <w:r>
        <w:t xml:space="preserve">Distinguishing characteristics of </w:t>
      </w:r>
      <w:r w:rsidR="008D6115">
        <w:t xml:space="preserve">the </w:t>
      </w:r>
      <w:r>
        <w:t>ideal candidate</w:t>
      </w:r>
    </w:p>
    <w:p w:rsidR="004667EA" w:rsidRDefault="008D6115" w:rsidP="004667EA">
      <w:r>
        <w:t xml:space="preserve">The following personal </w:t>
      </w:r>
      <w:r w:rsidR="008E1FEA">
        <w:t xml:space="preserve">traits </w:t>
      </w:r>
      <w:r>
        <w:t>are high on our wish-list</w:t>
      </w:r>
      <w:r w:rsidR="004667EA">
        <w:t>:</w:t>
      </w:r>
    </w:p>
    <w:p w:rsidR="005F4A87" w:rsidRDefault="00EA2109" w:rsidP="005F4A87">
      <w:pPr>
        <w:pStyle w:val="Bull"/>
      </w:pPr>
      <w:r>
        <w:t>Independent-minded, objective and rational: an auditor’s ‘fresh pair of eyes’ will often identify concerns or issues that those more closely involved with a situation either fail to appreciate or choose to ignore.</w:t>
      </w:r>
      <w:r w:rsidR="00E00BBD">
        <w:t xml:space="preserve">  However, the ability to work effectively in teams is also important.</w:t>
      </w:r>
    </w:p>
    <w:p w:rsidR="00EA2109" w:rsidRDefault="00EA2109" w:rsidP="005F4A87">
      <w:pPr>
        <w:pStyle w:val="Bull"/>
      </w:pPr>
      <w:r>
        <w:t>Fastidious</w:t>
      </w:r>
      <w:r w:rsidR="00E00BBD">
        <w:t xml:space="preserve">, </w:t>
      </w:r>
      <w:r>
        <w:t>diligent</w:t>
      </w:r>
      <w:r w:rsidR="00E00BBD">
        <w:t xml:space="preserve"> and</w:t>
      </w:r>
      <w:bookmarkStart w:id="0" w:name="_GoBack"/>
      <w:bookmarkEnd w:id="0"/>
      <w:r w:rsidR="00E00BBD">
        <w:t xml:space="preserve"> professional</w:t>
      </w:r>
      <w:r>
        <w:t xml:space="preserve">: the process of auditing is formalized and structured, such that auditors gather and base their assessments on factual evidence rather than conjecture.  Attention to detail, along with </w:t>
      </w:r>
      <w:r w:rsidR="006171C1">
        <w:t>being organized and having the</w:t>
      </w:r>
      <w:r>
        <w:t xml:space="preserve"> dogged determination to identify and evaluate even small discrepancies or anomalies, </w:t>
      </w:r>
      <w:r w:rsidR="006171C1">
        <w:t>are</w:t>
      </w:r>
      <w:r>
        <w:t xml:space="preserve"> characteristic</w:t>
      </w:r>
      <w:r w:rsidR="006171C1">
        <w:t>s</w:t>
      </w:r>
      <w:r>
        <w:t xml:space="preserve"> of effective auditors.</w:t>
      </w:r>
    </w:p>
    <w:p w:rsidR="00E00BBD" w:rsidRDefault="009A7F48" w:rsidP="005F4A87">
      <w:pPr>
        <w:pStyle w:val="Bull"/>
      </w:pPr>
      <w:r>
        <w:t>S</w:t>
      </w:r>
      <w:r w:rsidR="00E00BBD">
        <w:t xml:space="preserve">trong communication skills: although IT auditing generally involves examining IT systems, the greater part of the job involves interacting with </w:t>
      </w:r>
      <w:r w:rsidR="00E00BBD" w:rsidRPr="006171C1">
        <w:rPr>
          <w:i/>
        </w:rPr>
        <w:t>people</w:t>
      </w:r>
      <w:r w:rsidR="006171C1">
        <w:t>, interviewing them and discussing things, reporting (writing and presenting formal reports) and persuading/influencing.</w:t>
      </w:r>
    </w:p>
    <w:p w:rsidR="00EA2109" w:rsidRDefault="009A7F48" w:rsidP="005F4A87">
      <w:pPr>
        <w:pStyle w:val="Bull"/>
      </w:pPr>
      <w:r>
        <w:t>High</w:t>
      </w:r>
      <w:r w:rsidR="006171C1">
        <w:t xml:space="preserve"> standards of </w:t>
      </w:r>
      <w:r w:rsidR="00EA2109">
        <w:t>personal integrity</w:t>
      </w:r>
      <w:r w:rsidR="00E00BBD">
        <w:t xml:space="preserve">, </w:t>
      </w:r>
      <w:r w:rsidR="00EA2109">
        <w:t>trustworthiness</w:t>
      </w:r>
      <w:r w:rsidR="00E00BBD">
        <w:t xml:space="preserve"> and discretion</w:t>
      </w:r>
      <w:r w:rsidR="00EA2109">
        <w:t>.</w:t>
      </w:r>
      <w:r w:rsidR="00E00BBD">
        <w:t xml:space="preserve">  Auditing involves privileged access to sensitive and valuable information.  </w:t>
      </w:r>
    </w:p>
    <w:p w:rsidR="004667EA" w:rsidRDefault="008E1FEA" w:rsidP="007B25BD">
      <w:pPr>
        <w:pStyle w:val="Heading2"/>
      </w:pPr>
      <w:r>
        <w:t>Q</w:t>
      </w:r>
      <w:r w:rsidR="00C0359D">
        <w:t>ualifications</w:t>
      </w:r>
      <w:r w:rsidR="002D7769">
        <w:t>, skills</w:t>
      </w:r>
      <w:r w:rsidR="00C0359D">
        <w:t xml:space="preserve"> and experience </w:t>
      </w:r>
    </w:p>
    <w:p w:rsidR="008D6115" w:rsidRPr="008D6115" w:rsidRDefault="008D6115" w:rsidP="008D6115">
      <w:r>
        <w:t>The following are re</w:t>
      </w:r>
      <w:r w:rsidR="008E1FEA">
        <w:t xml:space="preserve">levant and desirable for this </w:t>
      </w:r>
      <w:r w:rsidR="00DD1470">
        <w:t>rôle</w:t>
      </w:r>
      <w:r>
        <w:t xml:space="preserve">:  </w:t>
      </w:r>
    </w:p>
    <w:p w:rsidR="00E00BBD" w:rsidRDefault="00E00BBD" w:rsidP="00E00BBD">
      <w:pPr>
        <w:pStyle w:val="Bull"/>
      </w:pPr>
      <w:r>
        <w:rPr>
          <w:b/>
        </w:rPr>
        <w:t>IT auditing</w:t>
      </w:r>
      <w:r w:rsidRPr="00943DDA">
        <w:rPr>
          <w:b/>
        </w:rPr>
        <w:t>:</w:t>
      </w:r>
      <w:r>
        <w:t xml:space="preserve"> while CISA is the gold standard, alternatives may be acceptable.  Since on-the-job training will be provided, prior IT audit work experience is not required but will be an advantage.</w:t>
      </w:r>
    </w:p>
    <w:p w:rsidR="008D6115" w:rsidRDefault="008D6115" w:rsidP="00AA7074">
      <w:pPr>
        <w:pStyle w:val="Bull"/>
      </w:pPr>
      <w:r w:rsidRPr="00943DDA">
        <w:rPr>
          <w:b/>
        </w:rPr>
        <w:t xml:space="preserve">Information </w:t>
      </w:r>
      <w:r w:rsidR="00312B30" w:rsidRPr="00943DDA">
        <w:rPr>
          <w:b/>
        </w:rPr>
        <w:t>security</w:t>
      </w:r>
      <w:r w:rsidR="00EA2109">
        <w:rPr>
          <w:b/>
        </w:rPr>
        <w:t>, risk</w:t>
      </w:r>
      <w:r w:rsidR="00E00BBD">
        <w:rPr>
          <w:b/>
        </w:rPr>
        <w:t xml:space="preserve">, </w:t>
      </w:r>
      <w:r w:rsidR="00EA2109">
        <w:rPr>
          <w:b/>
        </w:rPr>
        <w:t>IT</w:t>
      </w:r>
      <w:r w:rsidR="00E00BBD">
        <w:rPr>
          <w:b/>
        </w:rPr>
        <w:t>, governance and/or business analysis background</w:t>
      </w:r>
      <w:r w:rsidRPr="00943DDA">
        <w:rPr>
          <w:b/>
        </w:rPr>
        <w:t>:</w:t>
      </w:r>
      <w:r w:rsidR="0000413A">
        <w:t xml:space="preserve"> </w:t>
      </w:r>
      <w:r w:rsidR="002D7769">
        <w:t xml:space="preserve">CISSP, </w:t>
      </w:r>
      <w:r w:rsidR="0000413A">
        <w:t>CISM</w:t>
      </w:r>
      <w:r w:rsidR="006171C1">
        <w:t>, CGEIT</w:t>
      </w:r>
      <w:r w:rsidR="00E00BBD">
        <w:t xml:space="preserve"> and/or an IT-related</w:t>
      </w:r>
      <w:r w:rsidR="00FA00C0">
        <w:t xml:space="preserve"> </w:t>
      </w:r>
      <w:r w:rsidR="005F4A87">
        <w:t>d</w:t>
      </w:r>
      <w:r w:rsidR="00312B30">
        <w:t>egree</w:t>
      </w:r>
      <w:r w:rsidR="00943DDA">
        <w:t xml:space="preserve">; </w:t>
      </w:r>
      <w:r w:rsidR="00312B30">
        <w:t xml:space="preserve">at least 5 years </w:t>
      </w:r>
      <w:r w:rsidR="002D7769">
        <w:t>work experience</w:t>
      </w:r>
      <w:r w:rsidR="006171C1">
        <w:t xml:space="preserve"> post school/college</w:t>
      </w:r>
      <w:r w:rsidR="00943DDA">
        <w:t xml:space="preserve">; some exposure to </w:t>
      </w:r>
      <w:r w:rsidR="00E00BBD">
        <w:t xml:space="preserve">relevant </w:t>
      </w:r>
      <w:r w:rsidR="00943DDA">
        <w:t>ISO/IEC</w:t>
      </w:r>
      <w:r w:rsidR="00DD1470">
        <w:t>, NIST and</w:t>
      </w:r>
      <w:r w:rsidR="00E00BBD">
        <w:t xml:space="preserve"> other standards.</w:t>
      </w:r>
    </w:p>
    <w:p w:rsidR="00F127C9" w:rsidRDefault="00DD1470" w:rsidP="00F127C9">
      <w:pPr>
        <w:pStyle w:val="Bull"/>
        <w:numPr>
          <w:ilvl w:val="0"/>
          <w:numId w:val="0"/>
        </w:numPr>
      </w:pPr>
      <w:r>
        <w:t>Since this is a trusted rôle, ca</w:t>
      </w:r>
      <w:r w:rsidR="00F127C9">
        <w:t xml:space="preserve">ndidates must be willing to undergo </w:t>
      </w:r>
      <w:r w:rsidR="00E00BBD">
        <w:t xml:space="preserve">extensive </w:t>
      </w:r>
      <w:r w:rsidR="00F127C9">
        <w:t xml:space="preserve">background checks to verify their </w:t>
      </w:r>
      <w:r w:rsidR="008E1FEA">
        <w:t xml:space="preserve">identity, </w:t>
      </w:r>
      <w:r w:rsidR="00F127C9">
        <w:t>character, qualifications</w:t>
      </w:r>
      <w:r w:rsidR="008E1FEA">
        <w:t>, skills</w:t>
      </w:r>
      <w:r w:rsidR="00F127C9">
        <w:t xml:space="preserve"> and experience.</w:t>
      </w:r>
    </w:p>
    <w:p w:rsidR="004667EA" w:rsidRDefault="004667EA" w:rsidP="007B25BD">
      <w:pPr>
        <w:pStyle w:val="Heading2"/>
      </w:pPr>
      <w:r>
        <w:t>For more information</w:t>
      </w:r>
    </w:p>
    <w:p w:rsidR="00B202AE" w:rsidRPr="00C04D92" w:rsidRDefault="00424176" w:rsidP="00C04D92">
      <w:r>
        <w:t>P</w:t>
      </w:r>
      <w:r w:rsidR="004667EA">
        <w:t xml:space="preserve">lease </w:t>
      </w:r>
      <w:r w:rsidR="00943DDA">
        <w:t xml:space="preserve">contact </w:t>
      </w:r>
      <w:r w:rsidR="00E00BBD">
        <w:t xml:space="preserve">Internal Audit </w:t>
      </w:r>
      <w:r w:rsidR="00943DDA">
        <w:t xml:space="preserve">or Human </w:t>
      </w:r>
      <w:r w:rsidR="008E1FEA">
        <w:t xml:space="preserve">Resources for more about this </w:t>
      </w:r>
      <w:r w:rsidR="00331F08">
        <w:t xml:space="preserve">rôle </w:t>
      </w:r>
      <w:r w:rsidR="00943DDA">
        <w:t>and the recruitment process</w:t>
      </w:r>
      <w:r w:rsidR="008E1FEA">
        <w:t>, or to apply</w:t>
      </w:r>
      <w:r w:rsidR="0024405F">
        <w:t>.</w:t>
      </w:r>
    </w:p>
    <w:sectPr w:rsidR="00B202AE" w:rsidRPr="00C04D92" w:rsidSect="00C37769">
      <w:headerReference w:type="default" r:id="rId7"/>
      <w:footerReference w:type="default" r:id="rId8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BC2" w:rsidRDefault="00EF3BC2">
      <w:r>
        <w:separator/>
      </w:r>
    </w:p>
  </w:endnote>
  <w:endnote w:type="continuationSeparator" w:id="0">
    <w:p w:rsidR="00EF3BC2" w:rsidRDefault="00EF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DD1470">
      <w:rPr>
        <w:sz w:val="14"/>
      </w:rPr>
      <w:t>6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BC2" w:rsidRDefault="00EF3BC2">
      <w:r>
        <w:separator/>
      </w:r>
    </w:p>
  </w:footnote>
  <w:footnote w:type="continuationSeparator" w:id="0">
    <w:p w:rsidR="00EF3BC2" w:rsidRDefault="00EF3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DD1470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>
      <w:rPr>
        <w:noProof/>
        <w:lang w:val="en-NZ" w:eastAsia="en-NZ"/>
      </w:rPr>
      <w:drawing>
        <wp:anchor distT="0" distB="0" distL="114300" distR="114300" simplePos="0" relativeHeight="251659264" behindDoc="0" locked="0" layoutInCell="1" allowOverlap="1" wp14:anchorId="57675394" wp14:editId="31FE3846">
          <wp:simplePos x="0" y="0"/>
          <wp:positionH relativeFrom="margin">
            <wp:align>left</wp:align>
          </wp:positionH>
          <wp:positionV relativeFrom="page">
            <wp:posOffset>771525</wp:posOffset>
          </wp:positionV>
          <wp:extent cx="1461611" cy="171450"/>
          <wp:effectExtent l="0" t="0" r="5715" b="0"/>
          <wp:wrapNone/>
          <wp:docPr id="3" name="Picture 3" descr="NoticeBored for NB dotcom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ticeBored for NB dotcom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1611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4D92">
      <w:tab/>
    </w:r>
    <w:r w:rsidR="006D05C7">
      <w:t>IT Auditor</w:t>
    </w:r>
    <w:r w:rsidR="00AB6A35">
      <w:t xml:space="preserve"> </w:t>
    </w:r>
    <w:r w:rsidR="00923E76">
      <w:t>job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7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8"/>
  </w:num>
  <w:num w:numId="18">
    <w:abstractNumId w:val="1"/>
  </w:num>
  <w:num w:numId="19">
    <w:abstractNumId w:val="10"/>
  </w:num>
  <w:num w:numId="20">
    <w:abstractNumId w:val="9"/>
  </w:num>
  <w:num w:numId="21">
    <w:abstractNumId w:val="5"/>
  </w:num>
  <w:num w:numId="22">
    <w:abstractNumId w:val="7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C7"/>
    <w:rsid w:val="0000413A"/>
    <w:rsid w:val="000128BA"/>
    <w:rsid w:val="00067B78"/>
    <w:rsid w:val="000A0BCA"/>
    <w:rsid w:val="000B5E87"/>
    <w:rsid w:val="000D1AA6"/>
    <w:rsid w:val="000F0772"/>
    <w:rsid w:val="00137491"/>
    <w:rsid w:val="00155345"/>
    <w:rsid w:val="0024405F"/>
    <w:rsid w:val="00252989"/>
    <w:rsid w:val="002B4F4C"/>
    <w:rsid w:val="002D7769"/>
    <w:rsid w:val="00312B30"/>
    <w:rsid w:val="00331F08"/>
    <w:rsid w:val="00350CB9"/>
    <w:rsid w:val="003C2785"/>
    <w:rsid w:val="003C3286"/>
    <w:rsid w:val="00401470"/>
    <w:rsid w:val="00424176"/>
    <w:rsid w:val="00442857"/>
    <w:rsid w:val="00457FEB"/>
    <w:rsid w:val="004667EA"/>
    <w:rsid w:val="00485861"/>
    <w:rsid w:val="004A0A9A"/>
    <w:rsid w:val="004C1D20"/>
    <w:rsid w:val="004E010D"/>
    <w:rsid w:val="005465FA"/>
    <w:rsid w:val="005F4A87"/>
    <w:rsid w:val="00604B9C"/>
    <w:rsid w:val="006171C1"/>
    <w:rsid w:val="00645E6E"/>
    <w:rsid w:val="0065464D"/>
    <w:rsid w:val="006B7CFF"/>
    <w:rsid w:val="006C6A9B"/>
    <w:rsid w:val="006D05C7"/>
    <w:rsid w:val="006F57E3"/>
    <w:rsid w:val="00706053"/>
    <w:rsid w:val="007242E5"/>
    <w:rsid w:val="007503D3"/>
    <w:rsid w:val="00754866"/>
    <w:rsid w:val="007A3643"/>
    <w:rsid w:val="007A3B13"/>
    <w:rsid w:val="007B25BD"/>
    <w:rsid w:val="007C051E"/>
    <w:rsid w:val="007C5058"/>
    <w:rsid w:val="007E0FB4"/>
    <w:rsid w:val="007E2027"/>
    <w:rsid w:val="0083244B"/>
    <w:rsid w:val="008D1064"/>
    <w:rsid w:val="008D6115"/>
    <w:rsid w:val="008E1FEA"/>
    <w:rsid w:val="00923E76"/>
    <w:rsid w:val="00943DDA"/>
    <w:rsid w:val="00962846"/>
    <w:rsid w:val="009A7F48"/>
    <w:rsid w:val="009D3FE4"/>
    <w:rsid w:val="00A6243B"/>
    <w:rsid w:val="00A63DA1"/>
    <w:rsid w:val="00AA7074"/>
    <w:rsid w:val="00AB4D62"/>
    <w:rsid w:val="00AB6A35"/>
    <w:rsid w:val="00AC442C"/>
    <w:rsid w:val="00AF7D0F"/>
    <w:rsid w:val="00B17546"/>
    <w:rsid w:val="00B202AE"/>
    <w:rsid w:val="00BE53EC"/>
    <w:rsid w:val="00BE6C10"/>
    <w:rsid w:val="00C0359D"/>
    <w:rsid w:val="00C04D92"/>
    <w:rsid w:val="00C265B3"/>
    <w:rsid w:val="00C327F5"/>
    <w:rsid w:val="00C37769"/>
    <w:rsid w:val="00C77205"/>
    <w:rsid w:val="00CF2207"/>
    <w:rsid w:val="00D1557C"/>
    <w:rsid w:val="00D5743F"/>
    <w:rsid w:val="00DB68FF"/>
    <w:rsid w:val="00DD1470"/>
    <w:rsid w:val="00E00BBD"/>
    <w:rsid w:val="00E64FCC"/>
    <w:rsid w:val="00E719FA"/>
    <w:rsid w:val="00EA2109"/>
    <w:rsid w:val="00EB3A2F"/>
    <w:rsid w:val="00EB62D2"/>
    <w:rsid w:val="00EC0914"/>
    <w:rsid w:val="00EE4573"/>
    <w:rsid w:val="00EE7D1D"/>
    <w:rsid w:val="00EF3BC2"/>
    <w:rsid w:val="00F127C9"/>
    <w:rsid w:val="00F41C86"/>
    <w:rsid w:val="00F435F2"/>
    <w:rsid w:val="00F467ED"/>
    <w:rsid w:val="00F87CA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0C1914D"/>
  <w15:docId w15:val="{B5E30DC7-57A8-438B-B4FE-EF888D72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noticebored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NoticeBored\NoticeBored%20deliverables\Job%20descriptions\Sources%20retain\NB%20job%20description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NB job description 2015.dotx</Template>
  <TotalTime>197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 IT Auditor</vt:lpstr>
      <vt:lpstr>IT Auditor</vt:lpstr>
      <vt:lpstr>    Scope, purpose and nature of rôle </vt:lpstr>
      <vt:lpstr>    Distinguishing characteristics of the ideal candidate</vt:lpstr>
      <vt:lpstr>    Qualifications, skills and experience </vt:lpstr>
      <vt:lpstr>    For more information</vt:lpstr>
    </vt:vector>
  </TitlesOfParts>
  <Manager>NoticeBored.com   ISO27001security.com</Manager>
  <Company>IsecT Ltd.   Email  info@isect.com  www.isect.com</Company>
  <LinksUpToDate>false</LinksUpToDate>
  <CharactersWithSpaces>2875</CharactersWithSpaces>
  <SharedDoc>false</SharedDoc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IT Auditor</dc:title>
  <dc:subject>NoticeBored information security awareness</dc:subject>
  <dc:creator>Gary@isect.com</dc:creator>
  <cp:keywords>job; IT Auditor</cp:keywords>
  <dc:description>Copyright © 2016 IsecT Ltd. Be nice</dc:description>
  <cp:lastModifiedBy>Gary@isect.com</cp:lastModifiedBy>
  <cp:revision>3</cp:revision>
  <cp:lastPrinted>2004-11-03T02:15:00Z</cp:lastPrinted>
  <dcterms:created xsi:type="dcterms:W3CDTF">2014-12-17T17:59:00Z</dcterms:created>
  <dcterms:modified xsi:type="dcterms:W3CDTF">2016-11-07T21:33:00Z</dcterms:modified>
  <cp:category>information security awareness, job description, role, vacancy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