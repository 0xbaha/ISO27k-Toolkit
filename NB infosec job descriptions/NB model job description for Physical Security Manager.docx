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  <w:lang w:val="en-NZ" w:eastAsia="en-NZ"/>
        </w:rPr>
        <w:drawing>
          <wp:anchor distT="0" distB="0" distL="114300" distR="114300" simplePos="0" relativeHeight="251657728" behindDoc="0" locked="0" layoutInCell="1" allowOverlap="1" wp14:anchorId="65DE8953" wp14:editId="25472A31">
            <wp:simplePos x="0" y="0"/>
            <wp:positionH relativeFrom="margin">
              <wp:align>left</wp:align>
            </wp:positionH>
            <wp:positionV relativeFrom="margin">
              <wp:posOffset>-207034</wp:posOffset>
            </wp:positionV>
            <wp:extent cx="1405890" cy="164465"/>
            <wp:effectExtent l="0" t="0" r="3810" b="6985"/>
            <wp:wrapNone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:rsidR="00B202AE" w:rsidRPr="00C37769" w:rsidRDefault="006347D7" w:rsidP="00C37769">
      <w:pPr>
        <w:pStyle w:val="Heading1"/>
      </w:pPr>
      <w:r>
        <w:t>Physical Security Manager</w:t>
      </w:r>
    </w:p>
    <w:p w:rsidR="004667EA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C40AD4">
        <w:t>rôle</w:t>
      </w:r>
    </w:p>
    <w:p w:rsidR="006347D7" w:rsidRPr="00412EEC" w:rsidRDefault="006347D7" w:rsidP="006347D7">
      <w:r w:rsidRPr="00412EEC">
        <w:t xml:space="preserve">Reporting to the Chief Information Security Officer, the </w:t>
      </w:r>
      <w:r>
        <w:t>Physical</w:t>
      </w:r>
      <w:r w:rsidRPr="00412EEC">
        <w:t xml:space="preserve"> Security Manager (</w:t>
      </w:r>
      <w:r>
        <w:t>P</w:t>
      </w:r>
      <w:r w:rsidRPr="00412EEC">
        <w:t xml:space="preserve">SM) is accountable for achieving and maintaining adequate physical security for the organization’s tangible assets.  The </w:t>
      </w:r>
      <w:r>
        <w:t>P</w:t>
      </w:r>
      <w:r w:rsidRPr="00412EEC">
        <w:t xml:space="preserve">SM manages the security guards and outsourced security contracts.  </w:t>
      </w:r>
      <w:r>
        <w:t>Working i</w:t>
      </w:r>
      <w:r w:rsidRPr="00412EEC">
        <w:t>n conjunction with other professionals</w:t>
      </w:r>
      <w:r w:rsidR="009B485A">
        <w:t xml:space="preserve"> (Information Security, HR, Health &amp; Safety, Risk, Compliance, Facilities, Procurement </w:t>
      </w:r>
      <w:r w:rsidR="009B485A" w:rsidRPr="00CA5229">
        <w:rPr>
          <w:i/>
          <w:lang w:val="en-NZ"/>
        </w:rPr>
        <w:t>etc</w:t>
      </w:r>
      <w:r w:rsidR="009B485A" w:rsidRPr="00CA5229">
        <w:rPr>
          <w:lang w:val="en-NZ"/>
        </w:rPr>
        <w:t>.</w:t>
      </w:r>
      <w:r w:rsidR="009B485A">
        <w:rPr>
          <w:lang w:val="en-NZ"/>
        </w:rPr>
        <w:t>)</w:t>
      </w:r>
      <w:r w:rsidRPr="00412EEC">
        <w:t xml:space="preserve">, the </w:t>
      </w:r>
      <w:r>
        <w:t>P</w:t>
      </w:r>
      <w:r w:rsidRPr="00412EEC">
        <w:t xml:space="preserve">SM offers specialist support and advice to management, for example assisting in the assessment of physical security risks </w:t>
      </w:r>
      <w:r>
        <w:t xml:space="preserve">in various work-related locations (including mobile and home workers) </w:t>
      </w:r>
      <w:r w:rsidRPr="00412EEC">
        <w:t xml:space="preserve">and the selection </w:t>
      </w:r>
      <w:r>
        <w:t xml:space="preserve">and implementation </w:t>
      </w:r>
      <w:r w:rsidRPr="00412EEC">
        <w:t>of suitable controls.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 w:rsidR="00C40AD4">
        <w:t xml:space="preserve">and competencies </w:t>
      </w:r>
      <w:r>
        <w:t>are high on our wish-list</w:t>
      </w:r>
      <w:r w:rsidR="004667EA">
        <w:t>:</w:t>
      </w:r>
    </w:p>
    <w:p w:rsidR="006347D7" w:rsidRPr="00412EEC" w:rsidRDefault="006347D7" w:rsidP="006347D7">
      <w:pPr>
        <w:pStyle w:val="Bull"/>
      </w:pPr>
      <w:r w:rsidRPr="00412EEC">
        <w:t xml:space="preserve">‘Firm yet fair’: sufficiently assertive and physically capable to deal effectively with intruders, thieves, saboteurs, unruly employees </w:t>
      </w:r>
      <w:r w:rsidRPr="00412EEC">
        <w:rPr>
          <w:bCs/>
          <w:i/>
        </w:rPr>
        <w:t>etc</w:t>
      </w:r>
      <w:r w:rsidRPr="00412EEC">
        <w:rPr>
          <w:bCs/>
        </w:rPr>
        <w:t>.</w:t>
      </w:r>
      <w:r>
        <w:rPr>
          <w:bCs/>
        </w:rPr>
        <w:t xml:space="preserve"> without being overtly or excessively violent</w:t>
      </w:r>
      <w:r w:rsidRPr="00412EEC">
        <w:t>;</w:t>
      </w:r>
    </w:p>
    <w:p w:rsidR="006347D7" w:rsidRPr="00412EEC" w:rsidRDefault="006347D7" w:rsidP="006347D7">
      <w:pPr>
        <w:pStyle w:val="Bull"/>
      </w:pPr>
      <w:r w:rsidRPr="00412EEC">
        <w:t xml:space="preserve">A good judge of character, able to spot and deal with trouble makers </w:t>
      </w:r>
      <w:r w:rsidRPr="00412EEC">
        <w:rPr>
          <w:i/>
        </w:rPr>
        <w:t>before</w:t>
      </w:r>
      <w:r w:rsidRPr="00412EEC">
        <w:t xml:space="preserve"> trouble flares up;</w:t>
      </w:r>
    </w:p>
    <w:p w:rsidR="006347D7" w:rsidRPr="00412EEC" w:rsidRDefault="006347D7" w:rsidP="006347D7">
      <w:pPr>
        <w:pStyle w:val="Bull"/>
      </w:pPr>
      <w:r w:rsidRPr="00412EEC">
        <w:t xml:space="preserve">Brains </w:t>
      </w:r>
      <w:r w:rsidRPr="00412EEC">
        <w:rPr>
          <w:i/>
        </w:rPr>
        <w:t>and</w:t>
      </w:r>
      <w:r w:rsidRPr="00412EEC">
        <w:t xml:space="preserve"> brawn</w:t>
      </w:r>
      <w:r w:rsidR="0094699E">
        <w:t>:</w:t>
      </w:r>
      <w:r>
        <w:t xml:space="preserve"> </w:t>
      </w:r>
      <w:r w:rsidR="0094699E">
        <w:t xml:space="preserve">has ‘presence’, </w:t>
      </w:r>
      <w:r>
        <w:t>shows restraint and negotiates a calm outcome;</w:t>
      </w:r>
    </w:p>
    <w:p w:rsidR="006347D7" w:rsidRPr="00412EEC" w:rsidRDefault="006347D7" w:rsidP="006347D7">
      <w:pPr>
        <w:pStyle w:val="Bull"/>
      </w:pPr>
      <w:r w:rsidRPr="00412EEC">
        <w:t>Good in a crisis: reacts coolly and calmly when others panic;</w:t>
      </w:r>
    </w:p>
    <w:p w:rsidR="006347D7" w:rsidRPr="00412EEC" w:rsidRDefault="006347D7" w:rsidP="006347D7">
      <w:pPr>
        <w:pStyle w:val="Bull"/>
      </w:pPr>
      <w:r w:rsidRPr="00412EEC">
        <w:t xml:space="preserve">A competent, solid, dependable and supportive manager, able to work with </w:t>
      </w:r>
      <w:r>
        <w:t xml:space="preserve">staff, other managers and </w:t>
      </w:r>
      <w:r w:rsidRPr="00412EEC">
        <w:t>subcontractors</w:t>
      </w:r>
      <w:r>
        <w:t xml:space="preserve"> and handle stressful situations</w:t>
      </w:r>
      <w:r w:rsidRPr="00412EEC">
        <w:t>;</w:t>
      </w:r>
    </w:p>
    <w:p w:rsidR="006347D7" w:rsidRPr="00412EEC" w:rsidRDefault="006347D7" w:rsidP="006347D7">
      <w:pPr>
        <w:pStyle w:val="Bull"/>
      </w:pPr>
      <w:r w:rsidRPr="00412EEC">
        <w:t xml:space="preserve">Personable with a </w:t>
      </w:r>
      <w:r>
        <w:t xml:space="preserve">good </w:t>
      </w:r>
      <w:r w:rsidRPr="00412EEC">
        <w:t>sense of humor.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:rsidR="008D6115" w:rsidRPr="008D6115" w:rsidRDefault="008D6115" w:rsidP="008D6115">
      <w:r>
        <w:t>The following are re</w:t>
      </w:r>
      <w:r w:rsidR="008E1FEA">
        <w:t>levant and desirable for this ro</w:t>
      </w:r>
      <w:r>
        <w:t xml:space="preserve">le:  </w:t>
      </w:r>
    </w:p>
    <w:p w:rsidR="006347D7" w:rsidRPr="00412EEC" w:rsidRDefault="006347D7" w:rsidP="006347D7">
      <w:pPr>
        <w:pStyle w:val="Bull"/>
      </w:pPr>
      <w:r>
        <w:rPr>
          <w:b/>
        </w:rPr>
        <w:t xml:space="preserve">Physical </w:t>
      </w:r>
      <w:r w:rsidRPr="00412EEC">
        <w:rPr>
          <w:b/>
        </w:rPr>
        <w:t>Security management:</w:t>
      </w:r>
      <w:r>
        <w:t xml:space="preserve"> at least 2</w:t>
      </w:r>
      <w:r w:rsidRPr="00412EEC">
        <w:t xml:space="preserve"> years as a </w:t>
      </w:r>
      <w:r>
        <w:t xml:space="preserve">Physical </w:t>
      </w:r>
      <w:r w:rsidRPr="00412EEC">
        <w:t>Security Manager</w:t>
      </w:r>
      <w:r>
        <w:t>, Shift Leader</w:t>
      </w:r>
      <w:r w:rsidRPr="00412EEC">
        <w:t xml:space="preserve"> or equivalent.</w:t>
      </w:r>
    </w:p>
    <w:p w:rsidR="006347D7" w:rsidRPr="00412EEC" w:rsidRDefault="006347D7" w:rsidP="006347D7">
      <w:pPr>
        <w:pStyle w:val="Bull"/>
      </w:pPr>
      <w:r>
        <w:rPr>
          <w:b/>
        </w:rPr>
        <w:t xml:space="preserve">Physical </w:t>
      </w:r>
      <w:r w:rsidRPr="00412EEC">
        <w:rPr>
          <w:b/>
        </w:rPr>
        <w:t>Security background:</w:t>
      </w:r>
      <w:r>
        <w:t xml:space="preserve"> at least 8 years’</w:t>
      </w:r>
      <w:r w:rsidRPr="00412EEC">
        <w:t xml:space="preserve"> service in commercia</w:t>
      </w:r>
      <w:r>
        <w:t>l security, or at least 4 years</w:t>
      </w:r>
      <w:r w:rsidRPr="00412EEC">
        <w:t xml:space="preserve"> in military security or policing.  Demonstrably competent to manage and use physical security equipment, searching and screening procedures, physical key management, rostering, first aid and so forth. </w:t>
      </w:r>
      <w:r w:rsidR="0094699E">
        <w:t xml:space="preserve"> </w:t>
      </w:r>
    </w:p>
    <w:p w:rsidR="006347D7" w:rsidRPr="00412EEC" w:rsidRDefault="006347D7" w:rsidP="006347D7">
      <w:pPr>
        <w:pStyle w:val="Bull"/>
      </w:pPr>
      <w:r w:rsidRPr="00412EEC">
        <w:rPr>
          <w:b/>
        </w:rPr>
        <w:t xml:space="preserve">Qualifications: </w:t>
      </w:r>
      <w:r w:rsidRPr="00412EEC">
        <w:t>verifiable evidence of</w:t>
      </w:r>
      <w:r w:rsidRPr="00412EEC">
        <w:rPr>
          <w:b/>
        </w:rPr>
        <w:t xml:space="preserve"> </w:t>
      </w:r>
      <w:r w:rsidRPr="00412EEC">
        <w:t xml:space="preserve">relevant qualifications, </w:t>
      </w:r>
      <w:r>
        <w:t xml:space="preserve">defined </w:t>
      </w:r>
      <w:r w:rsidRPr="00412EEC">
        <w:t xml:space="preserve">career path </w:t>
      </w:r>
      <w:r w:rsidRPr="00412EEC">
        <w:rPr>
          <w:bCs/>
          <w:i/>
        </w:rPr>
        <w:t>etc</w:t>
      </w:r>
      <w:r w:rsidRPr="00412EEC">
        <w:rPr>
          <w:bCs/>
        </w:rPr>
        <w:t>.</w:t>
      </w:r>
    </w:p>
    <w:p w:rsidR="006347D7" w:rsidRPr="00412EEC" w:rsidRDefault="006347D7" w:rsidP="006347D7">
      <w:pPr>
        <w:pStyle w:val="Bull"/>
      </w:pPr>
      <w:r w:rsidRPr="00412EEC">
        <w:rPr>
          <w:b/>
        </w:rPr>
        <w:t>General:</w:t>
      </w:r>
      <w:r w:rsidRPr="00412EEC">
        <w:t xml:space="preserve"> at least 10 years’ cumulative employment record; a career security specialist with a clean record </w:t>
      </w:r>
      <w:r w:rsidRPr="00412EEC">
        <w:rPr>
          <w:i/>
        </w:rPr>
        <w:t>i.e</w:t>
      </w:r>
      <w:r w:rsidRPr="00412EEC">
        <w:t>. no serious criminal convictions or jail time; competent at writing effective, professional business communications including management reports.</w:t>
      </w:r>
    </w:p>
    <w:p w:rsidR="00F127C9" w:rsidRDefault="00F127C9" w:rsidP="00F127C9">
      <w:pPr>
        <w:pStyle w:val="Bull"/>
        <w:numPr>
          <w:ilvl w:val="0"/>
          <w:numId w:val="0"/>
        </w:numPr>
      </w:pPr>
      <w:r>
        <w:t xml:space="preserve">Candidates must be willing to undergo background checks to verify their </w:t>
      </w:r>
      <w:r w:rsidR="008E1FEA">
        <w:t xml:space="preserve">identity, </w:t>
      </w:r>
      <w:r>
        <w:t xml:space="preserve">character, </w:t>
      </w:r>
      <w:r w:rsidR="00C40AD4">
        <w:t xml:space="preserve">competence, </w:t>
      </w:r>
      <w:r>
        <w:t>qualifications</w:t>
      </w:r>
      <w:r w:rsidR="008E1FEA">
        <w:t>, skills</w:t>
      </w:r>
      <w:r>
        <w:t xml:space="preserve"> and experience.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0B6D3C" w:rsidRDefault="00424176" w:rsidP="000B6D3C">
      <w:r>
        <w:t>P</w:t>
      </w:r>
      <w:r w:rsidR="004667EA">
        <w:t xml:space="preserve">lease </w:t>
      </w:r>
      <w:r w:rsidR="00943DDA">
        <w:t xml:space="preserve">contact </w:t>
      </w:r>
      <w:r w:rsidR="00962846">
        <w:t xml:space="preserve">Information Security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>and the recruitment process</w:t>
      </w:r>
      <w:r w:rsidR="008E1FEA">
        <w:t>, or to apply</w:t>
      </w:r>
      <w:r w:rsidR="0024405F">
        <w:t>.</w:t>
      </w:r>
      <w:bookmarkStart w:id="0" w:name="_GoBack"/>
      <w:bookmarkEnd w:id="0"/>
    </w:p>
    <w:sectPr w:rsidR="00B202AE" w:rsidRPr="000B6D3C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7A4" w:rsidRDefault="00AD17A4">
      <w:r>
        <w:separator/>
      </w:r>
    </w:p>
  </w:endnote>
  <w:endnote w:type="continuationSeparator" w:id="0">
    <w:p w:rsidR="00AD17A4" w:rsidRDefault="00AD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0B6D3C">
      <w:rPr>
        <w:sz w:val="14"/>
      </w:rPr>
      <w:t>7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7A4" w:rsidRDefault="00AD17A4">
      <w:r>
        <w:separator/>
      </w:r>
    </w:p>
  </w:footnote>
  <w:footnote w:type="continuationSeparator" w:id="0">
    <w:p w:rsidR="00AD17A4" w:rsidRDefault="00AD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ab/>
    </w:r>
    <w:r w:rsidR="006347D7">
      <w:t>Physical Security Manager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DC24B27"/>
    <w:multiLevelType w:val="hybridMultilevel"/>
    <w:tmpl w:val="ADB0AD34"/>
    <w:lvl w:ilvl="0" w:tplc="55BEE4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8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1"/>
  </w:num>
  <w:num w:numId="19">
    <w:abstractNumId w:val="11"/>
  </w:num>
  <w:num w:numId="20">
    <w:abstractNumId w:val="10"/>
  </w:num>
  <w:num w:numId="21">
    <w:abstractNumId w:val="6"/>
  </w:num>
  <w:num w:numId="22">
    <w:abstractNumId w:val="8"/>
  </w:num>
  <w:num w:numId="23">
    <w:abstractNumId w:val="4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7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7"/>
    <w:rsid w:val="0000413A"/>
    <w:rsid w:val="000128BA"/>
    <w:rsid w:val="00067B78"/>
    <w:rsid w:val="000A0BCA"/>
    <w:rsid w:val="000B5E87"/>
    <w:rsid w:val="000B6D3C"/>
    <w:rsid w:val="000D1AA6"/>
    <w:rsid w:val="000F0772"/>
    <w:rsid w:val="00105D76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0C17"/>
    <w:rsid w:val="004667EA"/>
    <w:rsid w:val="00485861"/>
    <w:rsid w:val="004A0A9A"/>
    <w:rsid w:val="004C1D20"/>
    <w:rsid w:val="004E010D"/>
    <w:rsid w:val="005465FA"/>
    <w:rsid w:val="005F4A87"/>
    <w:rsid w:val="00604B9C"/>
    <w:rsid w:val="006347D7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B5FC4"/>
    <w:rsid w:val="008D1064"/>
    <w:rsid w:val="008D6115"/>
    <w:rsid w:val="008E1FEA"/>
    <w:rsid w:val="00923E76"/>
    <w:rsid w:val="00943DDA"/>
    <w:rsid w:val="0094699E"/>
    <w:rsid w:val="00962846"/>
    <w:rsid w:val="009B485A"/>
    <w:rsid w:val="009B5CF6"/>
    <w:rsid w:val="009D3FE4"/>
    <w:rsid w:val="00A6243B"/>
    <w:rsid w:val="00AA7074"/>
    <w:rsid w:val="00AB4D62"/>
    <w:rsid w:val="00AB6A35"/>
    <w:rsid w:val="00AC442C"/>
    <w:rsid w:val="00AD17A4"/>
    <w:rsid w:val="00AF7D0F"/>
    <w:rsid w:val="00B17546"/>
    <w:rsid w:val="00B202AE"/>
    <w:rsid w:val="00B80DB5"/>
    <w:rsid w:val="00BE53EC"/>
    <w:rsid w:val="00BE6C10"/>
    <w:rsid w:val="00C0359D"/>
    <w:rsid w:val="00C04D92"/>
    <w:rsid w:val="00C265B3"/>
    <w:rsid w:val="00C327F5"/>
    <w:rsid w:val="00C37769"/>
    <w:rsid w:val="00C40AD4"/>
    <w:rsid w:val="00C77205"/>
    <w:rsid w:val="00CF2207"/>
    <w:rsid w:val="00D1557C"/>
    <w:rsid w:val="00DB68FF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BB1B1A"/>
  <w15:docId w15:val="{6E8CABEB-0AB3-4AD8-8821-57580DFE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8B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AppData\Roaming\Microsoft\Templates\NB%20templates\40%20NB%20job%20description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 NB job description 2017.dotx</Template>
  <TotalTime>7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Physical Security Manager</vt:lpstr>
      <vt:lpstr>    Scope, purpose and nature of rôle</vt:lpstr>
      <vt:lpstr>    Distinguishing characteristics of the ideal candidate</vt:lpstr>
      <vt:lpstr>    Qualifications, skills and experience </vt:lpstr>
      <vt:lpstr>    For more information</vt:lpstr>
    </vt:vector>
  </TitlesOfParts>
  <Manager/>
  <Company>IsecT Ltd.   Email  info@isect.com  www.isect.com</Company>
  <LinksUpToDate>false</LinksUpToDate>
  <CharactersWithSpaces>2628</CharactersWithSpaces>
  <SharedDoc>false</SharedDoc>
  <HyperlinkBase>www.NoticeBored.com</HyperlinkBase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Physical Security Manager</dc:title>
  <dc:subject>NoticeBored information security awareness</dc:subject>
  <dc:creator>Gary@isect.com</dc:creator>
  <cp:keywords>job; Physical Security Manager</cp:keywords>
  <dc:description>Copyright © 2017 IsecT Ltd. Be nice</dc:description>
  <cp:lastModifiedBy>Gary@isect.com</cp:lastModifiedBy>
  <cp:revision>3</cp:revision>
  <cp:lastPrinted>2004-11-03T02:15:00Z</cp:lastPrinted>
  <dcterms:created xsi:type="dcterms:W3CDTF">2017-06-08T22:57:00Z</dcterms:created>
  <dcterms:modified xsi:type="dcterms:W3CDTF">2017-06-08T23:20:00Z</dcterms:modified>
  <cp:category>information security awareness, job description, role, vacancy</cp:category>
  <cp:contentStatus>Generic template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