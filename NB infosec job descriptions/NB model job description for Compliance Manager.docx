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2AE" w:rsidRDefault="000A0BCA" w:rsidP="008E1FEA">
      <w:pPr>
        <w:pStyle w:val="Bull"/>
        <w:numPr>
          <w:ilvl w:val="0"/>
          <w:numId w:val="0"/>
        </w:numPr>
        <w:spacing w:before="120"/>
        <w:ind w:left="79"/>
        <w:jc w:val="center"/>
      </w:pPr>
      <w:bookmarkStart w:id="0" w:name="_GoBack"/>
      <w:bookmarkEnd w:id="0"/>
      <w:r>
        <w:rPr>
          <w:noProof/>
          <w:lang w:val="en-NZ" w:eastAsia="en-NZ"/>
        </w:rPr>
        <w:drawing>
          <wp:anchor distT="0" distB="0" distL="114300" distR="114300" simplePos="0" relativeHeight="251657728" behindDoc="0" locked="0" layoutInCell="1" allowOverlap="1" wp14:anchorId="65DE8953" wp14:editId="25472A31">
            <wp:simplePos x="0" y="0"/>
            <wp:positionH relativeFrom="margin">
              <wp:align>left</wp:align>
            </wp:positionH>
            <wp:positionV relativeFrom="margin">
              <wp:posOffset>-207034</wp:posOffset>
            </wp:positionV>
            <wp:extent cx="1405890" cy="164465"/>
            <wp:effectExtent l="0" t="0" r="3810" b="6985"/>
            <wp:wrapNone/>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5890" cy="16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t>Model job description</w:t>
      </w:r>
    </w:p>
    <w:p w:rsidR="00B202AE" w:rsidRPr="00C37769" w:rsidRDefault="00E81E99" w:rsidP="00C37769">
      <w:pPr>
        <w:pStyle w:val="Heading1"/>
      </w:pPr>
      <w:r>
        <w:t>Information Security and Privacy Compliance Manager</w:t>
      </w:r>
    </w:p>
    <w:p w:rsidR="004667EA" w:rsidRDefault="00C0359D" w:rsidP="007B25BD">
      <w:pPr>
        <w:pStyle w:val="Heading2"/>
      </w:pPr>
      <w:r w:rsidRPr="007B25BD">
        <w:t>Scope</w:t>
      </w:r>
      <w:r w:rsidR="00F87CAE" w:rsidRPr="007B25BD">
        <w:t xml:space="preserve">, </w:t>
      </w:r>
      <w:r w:rsidRPr="007B25BD">
        <w:t xml:space="preserve">purpose </w:t>
      </w:r>
      <w:r w:rsidR="00F87CAE" w:rsidRPr="007B25BD">
        <w:t xml:space="preserve">and nature </w:t>
      </w:r>
      <w:r w:rsidRPr="007B25BD">
        <w:t xml:space="preserve">of </w:t>
      </w:r>
      <w:r w:rsidR="00C40AD4">
        <w:t>rôle</w:t>
      </w:r>
    </w:p>
    <w:p w:rsidR="00E81E99" w:rsidRPr="00DD2019" w:rsidRDefault="00E81E99" w:rsidP="00E81E99">
      <w:pPr>
        <w:tabs>
          <w:tab w:val="left" w:pos="7275"/>
        </w:tabs>
        <w:rPr>
          <w:rFonts w:asciiTheme="minorHAnsi" w:hAnsiTheme="minorHAnsi"/>
        </w:rPr>
      </w:pPr>
      <w:r w:rsidRPr="00F6327F">
        <w:rPr>
          <w:rFonts w:asciiTheme="minorHAnsi" w:hAnsiTheme="minorHAnsi"/>
        </w:rPr>
        <w:t xml:space="preserve">The primary </w:t>
      </w:r>
      <w:r>
        <w:rPr>
          <w:rFonts w:asciiTheme="minorHAnsi" w:hAnsiTheme="minorHAnsi"/>
        </w:rPr>
        <w:t xml:space="preserve">duty of the </w:t>
      </w:r>
      <w:r>
        <w:rPr>
          <w:rFonts w:asciiTheme="minorHAnsi" w:hAnsiTheme="minorHAnsi"/>
          <w:bCs/>
        </w:rPr>
        <w:t>Information Security and Privacy Compliance Manager</w:t>
      </w:r>
      <w:r w:rsidRPr="00F6327F">
        <w:rPr>
          <w:rFonts w:asciiTheme="minorHAnsi" w:hAnsiTheme="minorHAnsi"/>
        </w:rPr>
        <w:t xml:space="preserve"> </w:t>
      </w:r>
      <w:r>
        <w:rPr>
          <w:rFonts w:asciiTheme="minorHAnsi" w:hAnsiTheme="minorHAnsi"/>
        </w:rPr>
        <w:t xml:space="preserve">(ISPCM) </w:t>
      </w:r>
      <w:r w:rsidRPr="00F6327F">
        <w:rPr>
          <w:rFonts w:asciiTheme="minorHAnsi" w:hAnsiTheme="minorHAnsi"/>
        </w:rPr>
        <w:t xml:space="preserve">is to </w:t>
      </w:r>
      <w:r>
        <w:rPr>
          <w:rFonts w:asciiTheme="minorHAnsi" w:hAnsiTheme="minorHAnsi"/>
        </w:rPr>
        <w:t xml:space="preserve">ensure that the organization achieves a sufficient level of </w:t>
      </w:r>
      <w:r w:rsidRPr="00F6327F">
        <w:rPr>
          <w:rFonts w:asciiTheme="minorHAnsi" w:hAnsiTheme="minorHAnsi"/>
        </w:rPr>
        <w:t xml:space="preserve">compliance with </w:t>
      </w:r>
      <w:r>
        <w:rPr>
          <w:rFonts w:asciiTheme="minorHAnsi" w:hAnsiTheme="minorHAnsi"/>
        </w:rPr>
        <w:t xml:space="preserve">relevant </w:t>
      </w:r>
      <w:r w:rsidRPr="00F6327F">
        <w:rPr>
          <w:rFonts w:asciiTheme="minorHAnsi" w:hAnsiTheme="minorHAnsi"/>
        </w:rPr>
        <w:t>information security and privacy</w:t>
      </w:r>
      <w:r>
        <w:rPr>
          <w:rFonts w:asciiTheme="minorHAnsi" w:hAnsiTheme="minorHAnsi"/>
        </w:rPr>
        <w:t>-related</w:t>
      </w:r>
      <w:r w:rsidRPr="00F6327F">
        <w:rPr>
          <w:rFonts w:asciiTheme="minorHAnsi" w:hAnsiTheme="minorHAnsi"/>
        </w:rPr>
        <w:t xml:space="preserve"> obligations imposed by laws, regulations, standards, contracts, policies </w:t>
      </w:r>
      <w:r w:rsidRPr="00F6327F">
        <w:rPr>
          <w:rFonts w:asciiTheme="minorHAnsi" w:hAnsiTheme="minorHAnsi"/>
          <w:bCs/>
          <w:i/>
        </w:rPr>
        <w:t>etc</w:t>
      </w:r>
      <w:r w:rsidRPr="00F6327F">
        <w:rPr>
          <w:rFonts w:asciiTheme="minorHAnsi" w:hAnsiTheme="minorHAnsi"/>
          <w:bCs/>
        </w:rPr>
        <w:t>.</w:t>
      </w:r>
      <w:r>
        <w:rPr>
          <w:rFonts w:asciiTheme="minorHAnsi" w:hAnsiTheme="minorHAnsi"/>
          <w:bCs/>
        </w:rPr>
        <w:t xml:space="preserve">  This involves proactively identifying and assessing the obligations, developing suitable responses and, in conjunction with various other parties, adopting suitable controls, policies, pr</w:t>
      </w:r>
      <w:r w:rsidRPr="00DD2019">
        <w:rPr>
          <w:rFonts w:asciiTheme="minorHAnsi" w:hAnsiTheme="minorHAnsi"/>
          <w:bCs/>
        </w:rPr>
        <w:t>ocedures, compliance metrics, awareness/training, monitoring</w:t>
      </w:r>
      <w:r>
        <w:rPr>
          <w:rFonts w:asciiTheme="minorHAnsi" w:hAnsiTheme="minorHAnsi"/>
          <w:bCs/>
        </w:rPr>
        <w:t>, reinforcement</w:t>
      </w:r>
      <w:r w:rsidRPr="00DD2019">
        <w:rPr>
          <w:rFonts w:asciiTheme="minorHAnsi" w:hAnsiTheme="minorHAnsi"/>
          <w:bCs/>
        </w:rPr>
        <w:t xml:space="preserve"> and enforcement activities.</w:t>
      </w:r>
      <w:r>
        <w:rPr>
          <w:rFonts w:asciiTheme="minorHAnsi" w:hAnsiTheme="minorHAnsi"/>
          <w:bCs/>
        </w:rPr>
        <w:t xml:space="preserve">  The ISPCM also: acts as a specialist professional advisor on information security and privacy compliance matters; liaises closely with other governance, risk management, information security, privacy and compliance experts, plus external authorities and contacts; assists with the drafting, review and implementation of the compliance elements of information security and privacy policies; prepares reports concerning compliance failures, breaches or incidents; </w:t>
      </w:r>
      <w:r>
        <w:rPr>
          <w:rFonts w:asciiTheme="minorHAnsi" w:hAnsiTheme="minorHAnsi"/>
        </w:rPr>
        <w:t>owns the information security and privacy parts of the compliance database; and has a leadership/advisory role in the identification, management and eventual resolution of exceptions and exemptions</w:t>
      </w:r>
      <w:r w:rsidRPr="00F6327F">
        <w:rPr>
          <w:rFonts w:asciiTheme="minorHAnsi" w:hAnsiTheme="minorHAnsi"/>
          <w:bCs/>
        </w:rPr>
        <w:t>.</w:t>
      </w:r>
    </w:p>
    <w:p w:rsidR="004667EA" w:rsidRDefault="00C0359D" w:rsidP="007B25BD">
      <w:pPr>
        <w:pStyle w:val="Heading2"/>
      </w:pPr>
      <w:r>
        <w:t xml:space="preserve">Distinguishing characteristics of </w:t>
      </w:r>
      <w:r w:rsidR="008D6115">
        <w:t xml:space="preserve">the </w:t>
      </w:r>
      <w:r>
        <w:t>ideal candidate</w:t>
      </w:r>
    </w:p>
    <w:p w:rsidR="004667EA" w:rsidRDefault="008D6115" w:rsidP="004667EA">
      <w:r>
        <w:t xml:space="preserve">The following personal </w:t>
      </w:r>
      <w:r w:rsidR="008E1FEA">
        <w:t xml:space="preserve">traits </w:t>
      </w:r>
      <w:r w:rsidR="00C40AD4">
        <w:t xml:space="preserve">and competencies </w:t>
      </w:r>
      <w:r>
        <w:t>are high on our wish-list</w:t>
      </w:r>
      <w:r w:rsidR="004667EA">
        <w:t>:</w:t>
      </w:r>
    </w:p>
    <w:p w:rsidR="00E81E99" w:rsidRDefault="00E81E99" w:rsidP="00E81E99">
      <w:pPr>
        <w:pStyle w:val="Bull"/>
        <w:tabs>
          <w:tab w:val="num" w:pos="720"/>
        </w:tabs>
      </w:pPr>
      <w:r>
        <w:t>Decisive – able to make difficult decisions, prioritize along strategic lines, and take appropriate action without prevaricating or unduly delaying, yet willing to be held to account for those decisions and actions, and willing to seek and accept advice from experts where necessary;</w:t>
      </w:r>
    </w:p>
    <w:p w:rsidR="00E81E99" w:rsidRDefault="00E81E99" w:rsidP="00E81E99">
      <w:pPr>
        <w:pStyle w:val="Bull"/>
        <w:tabs>
          <w:tab w:val="num" w:pos="720"/>
        </w:tabs>
      </w:pPr>
      <w:r>
        <w:t xml:space="preserve">Persuasive: overcoming inertia, reluctance </w:t>
      </w:r>
      <w:r w:rsidRPr="00CA5229">
        <w:rPr>
          <w:i/>
          <w:lang w:val="en-NZ"/>
        </w:rPr>
        <w:t>etc</w:t>
      </w:r>
      <w:r w:rsidRPr="00CA5229">
        <w:rPr>
          <w:lang w:val="en-NZ"/>
        </w:rPr>
        <w:t>.</w:t>
      </w:r>
      <w:r>
        <w:rPr>
          <w:lang w:val="en-NZ"/>
        </w:rPr>
        <w:t xml:space="preserve"> </w:t>
      </w:r>
      <w:r w:rsidR="00812C4A">
        <w:rPr>
          <w:lang w:val="en-NZ"/>
        </w:rPr>
        <w:t>and</w:t>
      </w:r>
      <w:r>
        <w:rPr>
          <w:lang w:val="en-NZ"/>
        </w:rPr>
        <w:t xml:space="preserve"> convincing people to fulfil their obligations;</w:t>
      </w:r>
    </w:p>
    <w:p w:rsidR="00E81E99" w:rsidRDefault="00E81E99" w:rsidP="00E81E99">
      <w:pPr>
        <w:pStyle w:val="Bull"/>
        <w:tabs>
          <w:tab w:val="num" w:pos="720"/>
        </w:tabs>
      </w:pPr>
      <w:r>
        <w:t xml:space="preserve">Self-contained </w:t>
      </w:r>
      <w:r>
        <w:rPr>
          <w:i/>
        </w:rPr>
        <w:t>i.e</w:t>
      </w:r>
      <w:r>
        <w:t xml:space="preserve">. self-motivated and sufficiently confident and assertive to take actions that may be unpopular with those who risk or are contravening laws, policies, contract terms </w:t>
      </w:r>
      <w:r w:rsidRPr="005E0731">
        <w:rPr>
          <w:i/>
        </w:rPr>
        <w:t>etc</w:t>
      </w:r>
      <w:r w:rsidRPr="005E0731">
        <w:t>.</w:t>
      </w:r>
      <w:r>
        <w:t>;</w:t>
      </w:r>
    </w:p>
    <w:p w:rsidR="00E81E99" w:rsidRDefault="00E81E99" w:rsidP="00E81E99">
      <w:pPr>
        <w:pStyle w:val="Bull"/>
        <w:tabs>
          <w:tab w:val="num" w:pos="720"/>
        </w:tabs>
      </w:pPr>
      <w:r>
        <w:t xml:space="preserve">Diplomatic, rational and reasonable – able to handle difficult situations sensibly and fairly, engendering trust and respect in themselves despite the </w:t>
      </w:r>
      <w:proofErr w:type="gramStart"/>
      <w:r>
        <w:t>often delicate</w:t>
      </w:r>
      <w:proofErr w:type="gramEnd"/>
      <w:r>
        <w:t xml:space="preserve"> nature of the rôle (</w:t>
      </w:r>
      <w:r>
        <w:rPr>
          <w:i/>
        </w:rPr>
        <w:t>e.g</w:t>
      </w:r>
      <w:r>
        <w:t>. dealing professionally with noncompliant managers or business partners).</w:t>
      </w:r>
    </w:p>
    <w:p w:rsidR="004667EA" w:rsidRDefault="008E1FEA" w:rsidP="007B25BD">
      <w:pPr>
        <w:pStyle w:val="Heading2"/>
      </w:pPr>
      <w:r>
        <w:t>Q</w:t>
      </w:r>
      <w:r w:rsidR="00C0359D">
        <w:t>ualifications</w:t>
      </w:r>
      <w:r w:rsidR="002D7769">
        <w:t>, skills</w:t>
      </w:r>
      <w:r w:rsidR="00C0359D">
        <w:t xml:space="preserve"> and experience </w:t>
      </w:r>
    </w:p>
    <w:p w:rsidR="008D6115" w:rsidRPr="008D6115" w:rsidRDefault="008D6115" w:rsidP="008D6115">
      <w:r>
        <w:t>The following are re</w:t>
      </w:r>
      <w:r w:rsidR="008E1FEA">
        <w:t>levant and desirable for this ro</w:t>
      </w:r>
      <w:r>
        <w:t xml:space="preserve">le:  </w:t>
      </w:r>
    </w:p>
    <w:p w:rsidR="00E81E99" w:rsidRDefault="00E81E99" w:rsidP="00E81E99">
      <w:pPr>
        <w:pStyle w:val="Bull"/>
        <w:tabs>
          <w:tab w:val="num" w:pos="720"/>
        </w:tabs>
      </w:pPr>
      <w:r>
        <w:rPr>
          <w:b/>
        </w:rPr>
        <w:t>Information security risk management:</w:t>
      </w:r>
      <w:r>
        <w:t xml:space="preserve"> at least 2 years work experience in this area, ideally holding relevant qualifications such as CISSP, CISM or degree;</w:t>
      </w:r>
    </w:p>
    <w:p w:rsidR="00E81E99" w:rsidRDefault="00E81E99" w:rsidP="00E81E99">
      <w:pPr>
        <w:pStyle w:val="Bull"/>
        <w:tabs>
          <w:tab w:val="num" w:pos="720"/>
        </w:tabs>
      </w:pPr>
      <w:r>
        <w:rPr>
          <w:b/>
        </w:rPr>
        <w:t>Compliance and enforcement:</w:t>
      </w:r>
      <w:r>
        <w:t xml:space="preserve"> at least 3 years work experience in this area;</w:t>
      </w:r>
    </w:p>
    <w:p w:rsidR="00E81E99" w:rsidRDefault="00E81E99" w:rsidP="00E81E99">
      <w:pPr>
        <w:pStyle w:val="Bull"/>
        <w:tabs>
          <w:tab w:val="num" w:pos="720"/>
        </w:tabs>
      </w:pPr>
      <w:r>
        <w:rPr>
          <w:b/>
        </w:rPr>
        <w:t>General:</w:t>
      </w:r>
      <w:r>
        <w:t xml:space="preserve"> </w:t>
      </w:r>
      <w:r w:rsidRPr="00DD2019">
        <w:t>at least</w:t>
      </w:r>
      <w:r>
        <w:t xml:space="preserve"> 15 </w:t>
      </w:r>
      <w:proofErr w:type="gramStart"/>
      <w:r>
        <w:t>years</w:t>
      </w:r>
      <w:proofErr w:type="gramEnd"/>
      <w:r>
        <w:t xml:space="preserve"> employment post school/college.</w:t>
      </w:r>
    </w:p>
    <w:p w:rsidR="00F127C9" w:rsidRDefault="00F127C9" w:rsidP="00F127C9">
      <w:pPr>
        <w:pStyle w:val="Bull"/>
        <w:numPr>
          <w:ilvl w:val="0"/>
          <w:numId w:val="0"/>
        </w:numPr>
      </w:pPr>
      <w:r>
        <w:t xml:space="preserve">Candidates must be willing to undergo background checks to verify their </w:t>
      </w:r>
      <w:r w:rsidR="008E1FEA">
        <w:t xml:space="preserve">identity, </w:t>
      </w:r>
      <w:r>
        <w:t xml:space="preserve">character, </w:t>
      </w:r>
      <w:r w:rsidR="00C40AD4">
        <w:t xml:space="preserve">competence, </w:t>
      </w:r>
      <w:r>
        <w:t>qualifications</w:t>
      </w:r>
      <w:r w:rsidR="008E1FEA">
        <w:t>, skills</w:t>
      </w:r>
      <w:r>
        <w:t xml:space="preserve"> and experience.</w:t>
      </w:r>
    </w:p>
    <w:p w:rsidR="004667EA" w:rsidRDefault="004667EA" w:rsidP="007B25BD">
      <w:pPr>
        <w:pStyle w:val="Heading2"/>
      </w:pPr>
      <w:r>
        <w:t>For more information</w:t>
      </w:r>
    </w:p>
    <w:p w:rsidR="00B202AE" w:rsidRPr="000B6D3C" w:rsidRDefault="00424176" w:rsidP="00E81E99">
      <w:r>
        <w:t>P</w:t>
      </w:r>
      <w:r w:rsidR="004667EA">
        <w:t xml:space="preserve">lease </w:t>
      </w:r>
      <w:r w:rsidR="00943DDA">
        <w:t xml:space="preserve">contact </w:t>
      </w:r>
      <w:r w:rsidR="00962846">
        <w:t xml:space="preserve">Information Security </w:t>
      </w:r>
      <w:r w:rsidR="00943DDA">
        <w:t xml:space="preserve">or Human </w:t>
      </w:r>
      <w:r w:rsidR="008E1FEA">
        <w:t xml:space="preserve">Resources for more about this </w:t>
      </w:r>
      <w:r w:rsidR="00331F08">
        <w:t xml:space="preserve">rôle </w:t>
      </w:r>
      <w:r w:rsidR="00943DDA">
        <w:t>and the recruitment process</w:t>
      </w:r>
      <w:r w:rsidR="008E1FEA">
        <w:t>, or to apply</w:t>
      </w:r>
      <w:r w:rsidR="0024405F">
        <w:t>.</w:t>
      </w:r>
    </w:p>
    <w:sectPr w:rsidR="00B202AE" w:rsidRPr="000B6D3C" w:rsidSect="00C37769">
      <w:headerReference w:type="default" r:id="rId9"/>
      <w:footerReference w:type="default" r:id="rId10"/>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E80" w:rsidRDefault="00D04E80">
      <w:r>
        <w:separator/>
      </w:r>
    </w:p>
  </w:endnote>
  <w:endnote w:type="continuationSeparator" w:id="0">
    <w:p w:rsidR="00D04E80" w:rsidRDefault="00D04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0B6D3C">
      <w:rPr>
        <w:sz w:val="14"/>
      </w:rPr>
      <w:t>7</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E80" w:rsidRDefault="00D04E80">
      <w:r>
        <w:separator/>
      </w:r>
    </w:p>
  </w:footnote>
  <w:footnote w:type="continuationSeparator" w:id="0">
    <w:p w:rsidR="00D04E80" w:rsidRDefault="00D04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04D92">
    <w:pPr>
      <w:pStyle w:val="Header"/>
      <w:pBdr>
        <w:bottom w:val="single" w:sz="4" w:space="1" w:color="auto"/>
      </w:pBdr>
      <w:tabs>
        <w:tab w:val="clear" w:pos="4320"/>
        <w:tab w:val="clear" w:pos="8640"/>
        <w:tab w:val="right" w:pos="9672"/>
      </w:tabs>
    </w:pPr>
    <w:r>
      <w:tab/>
    </w:r>
    <w:r w:rsidR="00E81E99">
      <w:t>Infosec &amp; Privacy Compliance Manager</w:t>
    </w:r>
    <w:r w:rsidR="00AB6A35">
      <w:t xml:space="preserve"> </w:t>
    </w:r>
    <w:r w:rsidR="00923E76">
      <w:t>job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1DC24B27"/>
    <w:multiLevelType w:val="hybridMultilevel"/>
    <w:tmpl w:val="ADB0AD34"/>
    <w:lvl w:ilvl="0" w:tplc="55BEE4A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8" w15:restartNumberingAfterBreak="0">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15:restartNumberingAfterBreak="0">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0"/>
  </w:num>
  <w:num w:numId="15">
    <w:abstractNumId w:val="7"/>
  </w:num>
  <w:num w:numId="16">
    <w:abstractNumId w:val="7"/>
    <w:lvlOverride w:ilvl="0">
      <w:startOverride w:val="1"/>
    </w:lvlOverride>
  </w:num>
  <w:num w:numId="17">
    <w:abstractNumId w:val="9"/>
  </w:num>
  <w:num w:numId="18">
    <w:abstractNumId w:val="1"/>
  </w:num>
  <w:num w:numId="19">
    <w:abstractNumId w:val="11"/>
  </w:num>
  <w:num w:numId="20">
    <w:abstractNumId w:val="10"/>
  </w:num>
  <w:num w:numId="21">
    <w:abstractNumId w:val="6"/>
  </w:num>
  <w:num w:numId="22">
    <w:abstractNumId w:val="8"/>
  </w:num>
  <w:num w:numId="23">
    <w:abstractNumId w:val="4"/>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3"/>
  </w:num>
  <w:num w:numId="29">
    <w:abstractNumId w:val="7"/>
    <w:lvlOverride w:ilvl="0">
      <w:startOverride w:val="1"/>
    </w:lvlOverride>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E99"/>
    <w:rsid w:val="0000413A"/>
    <w:rsid w:val="000128BA"/>
    <w:rsid w:val="00067B78"/>
    <w:rsid w:val="000A0BCA"/>
    <w:rsid w:val="000B5E87"/>
    <w:rsid w:val="000B6D3C"/>
    <w:rsid w:val="000D1AA6"/>
    <w:rsid w:val="000F0772"/>
    <w:rsid w:val="00137491"/>
    <w:rsid w:val="00155345"/>
    <w:rsid w:val="0024405F"/>
    <w:rsid w:val="00252989"/>
    <w:rsid w:val="002B4F4C"/>
    <w:rsid w:val="002D7769"/>
    <w:rsid w:val="00312B30"/>
    <w:rsid w:val="00331F08"/>
    <w:rsid w:val="00350CB9"/>
    <w:rsid w:val="003C2785"/>
    <w:rsid w:val="003C3286"/>
    <w:rsid w:val="00401470"/>
    <w:rsid w:val="00424176"/>
    <w:rsid w:val="00442857"/>
    <w:rsid w:val="00457FEB"/>
    <w:rsid w:val="00460C17"/>
    <w:rsid w:val="004667EA"/>
    <w:rsid w:val="00485861"/>
    <w:rsid w:val="004A0A9A"/>
    <w:rsid w:val="004C1D20"/>
    <w:rsid w:val="004E010D"/>
    <w:rsid w:val="005465FA"/>
    <w:rsid w:val="005F4A87"/>
    <w:rsid w:val="00604B9C"/>
    <w:rsid w:val="00645E6E"/>
    <w:rsid w:val="0065464D"/>
    <w:rsid w:val="006B7CFF"/>
    <w:rsid w:val="006C6A9B"/>
    <w:rsid w:val="006F57E3"/>
    <w:rsid w:val="00706053"/>
    <w:rsid w:val="007242E5"/>
    <w:rsid w:val="007503D3"/>
    <w:rsid w:val="00754866"/>
    <w:rsid w:val="007A3643"/>
    <w:rsid w:val="007A3B13"/>
    <w:rsid w:val="007B25BD"/>
    <w:rsid w:val="007C051E"/>
    <w:rsid w:val="007C5058"/>
    <w:rsid w:val="007E0FB4"/>
    <w:rsid w:val="007E2027"/>
    <w:rsid w:val="00812C4A"/>
    <w:rsid w:val="0083244B"/>
    <w:rsid w:val="008B5FC4"/>
    <w:rsid w:val="008D1064"/>
    <w:rsid w:val="008D6115"/>
    <w:rsid w:val="008E1FEA"/>
    <w:rsid w:val="00923E76"/>
    <w:rsid w:val="00943DDA"/>
    <w:rsid w:val="00962846"/>
    <w:rsid w:val="009B5CF6"/>
    <w:rsid w:val="009D3FE4"/>
    <w:rsid w:val="00A56E83"/>
    <w:rsid w:val="00A6243B"/>
    <w:rsid w:val="00AA7074"/>
    <w:rsid w:val="00AB4D62"/>
    <w:rsid w:val="00AB6A35"/>
    <w:rsid w:val="00AC442C"/>
    <w:rsid w:val="00AF7D0F"/>
    <w:rsid w:val="00B17546"/>
    <w:rsid w:val="00B202AE"/>
    <w:rsid w:val="00B80DB5"/>
    <w:rsid w:val="00BE53EC"/>
    <w:rsid w:val="00BE6C10"/>
    <w:rsid w:val="00C0359D"/>
    <w:rsid w:val="00C04D92"/>
    <w:rsid w:val="00C265B3"/>
    <w:rsid w:val="00C327F5"/>
    <w:rsid w:val="00C37769"/>
    <w:rsid w:val="00C40AD4"/>
    <w:rsid w:val="00C77205"/>
    <w:rsid w:val="00CF2207"/>
    <w:rsid w:val="00D04E80"/>
    <w:rsid w:val="00D1557C"/>
    <w:rsid w:val="00DB68FF"/>
    <w:rsid w:val="00E64FCC"/>
    <w:rsid w:val="00E719FA"/>
    <w:rsid w:val="00E81E99"/>
    <w:rsid w:val="00EB3A2F"/>
    <w:rsid w:val="00EB62D2"/>
    <w:rsid w:val="00EC0914"/>
    <w:rsid w:val="00EE4573"/>
    <w:rsid w:val="00EE7D1D"/>
    <w:rsid w:val="00F127C9"/>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4BBF7266-B539-4B0C-BCB7-0332DF45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 w:type="paragraph" w:styleId="ListParagraph">
    <w:name w:val="List Paragraph"/>
    <w:basedOn w:val="Normal"/>
    <w:uiPriority w:val="34"/>
    <w:qFormat/>
    <w:rsid w:val="008B5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AppData\Roaming\Microsoft\Templates\NB%20templates\40%20NB%20job%20description%20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2017.dotx</Template>
  <TotalTime>7</TotalTime>
  <Pages>1</Pages>
  <Words>447</Words>
  <Characters>2550</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 Infosec &amp; Privacy Compliance Manager</vt:lpstr>
      <vt:lpstr>Information Security and Privacy Compliance Manager</vt:lpstr>
      <vt:lpstr>    Scope, purpose and nature of rôle</vt:lpstr>
      <vt:lpstr>    Distinguishing characteristics of the ideal candidate</vt:lpstr>
      <vt:lpstr>    Qualifications, skills and experience </vt:lpstr>
      <vt:lpstr>    For more information</vt:lpstr>
    </vt:vector>
  </TitlesOfParts>
  <Manager/>
  <Company>IsecT Ltd.   Email  info@isect.com  www.isect.com</Company>
  <LinksUpToDate>false</LinksUpToDate>
  <CharactersWithSpaces>2992</CharactersWithSpaces>
  <SharedDoc>false</SharedDoc>
  <HyperlinkBase>www.NoticeBored.com</HyperlinkBase>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Infosec &amp; Privacy Compliance Manager</dc:title>
  <dc:subject>NoticeBored information security awareness</dc:subject>
  <dc:creator>Gary@isect.com</dc:creator>
  <cp:keywords>job; Compliance Manager</cp:keywords>
  <dc:description>Copyright © 2017 IsecT Ltd. Be nice</dc:description>
  <cp:lastModifiedBy>Gary@isect.com</cp:lastModifiedBy>
  <cp:revision>1</cp:revision>
  <cp:lastPrinted>2004-11-03T02:15:00Z</cp:lastPrinted>
  <dcterms:created xsi:type="dcterms:W3CDTF">2017-06-08T23:35:00Z</dcterms:created>
  <dcterms:modified xsi:type="dcterms:W3CDTF">2017-06-08T23:43:00Z</dcterms:modified>
  <cp:category>information security awareness, job description, role, vacancy</cp:category>
  <cp:contentStatus>Generic 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