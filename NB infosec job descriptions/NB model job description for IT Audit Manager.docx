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C0359D" w:rsidP="008E1FEA">
      <w:pPr>
        <w:pStyle w:val="Bull"/>
        <w:numPr>
          <w:ilvl w:val="0"/>
          <w:numId w:val="0"/>
        </w:numPr>
        <w:spacing w:before="120"/>
        <w:ind w:left="79"/>
        <w:jc w:val="center"/>
      </w:pPr>
      <w:r>
        <w:t>Model job description</w:t>
      </w:r>
    </w:p>
    <w:p w:rsidR="00B202AE" w:rsidRPr="00C37769" w:rsidRDefault="000B1406" w:rsidP="00C37769">
      <w:pPr>
        <w:pStyle w:val="Heading1"/>
      </w:pPr>
      <w:r>
        <w:t>IT Audit Manager</w:t>
      </w:r>
    </w:p>
    <w:p w:rsidR="004667EA" w:rsidRPr="007B25BD"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7E0FB4">
        <w:t xml:space="preserve">rôle </w:t>
      </w:r>
    </w:p>
    <w:p w:rsidR="004667EA" w:rsidRPr="00F435F2" w:rsidRDefault="000B1406" w:rsidP="004667EA">
      <w:pPr>
        <w:rPr>
          <w:lang w:val="en-NZ"/>
        </w:rPr>
      </w:pPr>
      <w:r>
        <w:rPr>
          <w:lang w:val="en-NZ"/>
        </w:rPr>
        <w:t xml:space="preserve">The IT Audit Manager manages a team of IT auditors within Internal Audit.  </w:t>
      </w:r>
      <w:r w:rsidR="006171C1">
        <w:rPr>
          <w:lang w:val="en-NZ"/>
        </w:rPr>
        <w:t xml:space="preserve">The scope </w:t>
      </w:r>
      <w:r>
        <w:rPr>
          <w:lang w:val="en-NZ"/>
        </w:rPr>
        <w:t xml:space="preserve">of IT audit </w:t>
      </w:r>
      <w:r w:rsidR="006171C1">
        <w:rPr>
          <w:lang w:val="en-NZ"/>
        </w:rPr>
        <w:t>extends across the entire enterprise</w:t>
      </w:r>
      <w:r>
        <w:rPr>
          <w:lang w:val="en-NZ"/>
        </w:rPr>
        <w:t>, including its commercial relationships with suppliers, partners and customers and other stakeholders</w:t>
      </w:r>
      <w:r w:rsidR="006171C1">
        <w:rPr>
          <w:lang w:val="en-NZ"/>
        </w:rPr>
        <w:t>.</w:t>
      </w:r>
      <w:r w:rsidR="00EA2109">
        <w:rPr>
          <w:lang w:val="en-NZ"/>
        </w:rPr>
        <w:t xml:space="preserve">  </w:t>
      </w:r>
      <w:r>
        <w:rPr>
          <w:lang w:val="en-NZ"/>
        </w:rPr>
        <w:t xml:space="preserve">As the most senior and experienced IT auditor, the manager </w:t>
      </w:r>
      <w:r w:rsidR="001C5D83">
        <w:rPr>
          <w:lang w:val="en-NZ"/>
        </w:rPr>
        <w:t xml:space="preserve">may get involved with some audit assignments including fieldwork, but most of the work consists of man-managing the team, scoping, planning and prioritizing assignments, reviewing audit files, reviewing draft audit reports, presenting and discussing reports with management (especially senior managers), liaising and coordinating with other audit specialists and managers as well as clients, and </w:t>
      </w:r>
      <w:r w:rsidR="00356E92">
        <w:rPr>
          <w:lang w:val="en-NZ"/>
        </w:rPr>
        <w:t xml:space="preserve">addressing </w:t>
      </w:r>
      <w:r w:rsidR="001C5D83">
        <w:rPr>
          <w:lang w:val="en-NZ"/>
        </w:rPr>
        <w:t>various matters that are escalated (including special assignments associated with fraud or other significant concerns).</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t>are high on our wish-list</w:t>
      </w:r>
      <w:r w:rsidR="004667EA">
        <w:t>:</w:t>
      </w:r>
    </w:p>
    <w:p w:rsidR="00EA2109" w:rsidRDefault="00EA2109" w:rsidP="007400A1">
      <w:pPr>
        <w:pStyle w:val="Bull"/>
      </w:pPr>
      <w:r>
        <w:t>Independent-minded, objective</w:t>
      </w:r>
      <w:r w:rsidR="00356E92">
        <w:t xml:space="preserve">, </w:t>
      </w:r>
      <w:r>
        <w:t>rational</w:t>
      </w:r>
      <w:r w:rsidR="00356E92">
        <w:t>, f</w:t>
      </w:r>
      <w:r>
        <w:t>astidious</w:t>
      </w:r>
      <w:r w:rsidR="00E00BBD">
        <w:t xml:space="preserve">, </w:t>
      </w:r>
      <w:r>
        <w:t>diligent</w:t>
      </w:r>
      <w:r w:rsidR="00E00BBD">
        <w:t xml:space="preserve"> and professional</w:t>
      </w:r>
      <w:r>
        <w:t xml:space="preserve">: </w:t>
      </w:r>
      <w:r w:rsidR="00356E92">
        <w:t xml:space="preserve">these are characteristic of all IT auditors.  </w:t>
      </w:r>
      <w:r w:rsidR="00FE7C94">
        <w:t xml:space="preserve">The manager is expected to be an </w:t>
      </w:r>
      <w:r w:rsidR="00356E92">
        <w:t>accomplished IT auditor</w:t>
      </w:r>
      <w:r w:rsidR="00FE7C94">
        <w:t>, with the knowledge, presence and confidence that stems from substantial personal experience in the field</w:t>
      </w:r>
      <w:r w:rsidR="00356E92">
        <w:t>.</w:t>
      </w:r>
    </w:p>
    <w:p w:rsidR="00356E92" w:rsidRDefault="00356E92" w:rsidP="007400A1">
      <w:pPr>
        <w:pStyle w:val="Bull"/>
      </w:pPr>
      <w:r>
        <w:t xml:space="preserve">A natural leader: establishing and maintaining an effective IT audit function involves </w:t>
      </w:r>
      <w:r>
        <w:rPr>
          <w:lang w:val="en-NZ"/>
        </w:rPr>
        <w:t>guiding, directing, mentoring, motivating</w:t>
      </w:r>
      <w:r w:rsidR="00FE7C94">
        <w:rPr>
          <w:lang w:val="en-NZ"/>
        </w:rPr>
        <w:t xml:space="preserve">, </w:t>
      </w:r>
      <w:r>
        <w:rPr>
          <w:lang w:val="en-NZ"/>
        </w:rPr>
        <w:t xml:space="preserve">supporting </w:t>
      </w:r>
      <w:r w:rsidR="00FE7C94">
        <w:rPr>
          <w:lang w:val="en-NZ"/>
        </w:rPr>
        <w:t xml:space="preserve">and getting the most out of </w:t>
      </w:r>
      <w:r>
        <w:rPr>
          <w:lang w:val="en-NZ"/>
        </w:rPr>
        <w:t xml:space="preserve">team members.  </w:t>
      </w:r>
    </w:p>
    <w:p w:rsidR="00E00BBD" w:rsidRDefault="006171C1" w:rsidP="005F4A87">
      <w:pPr>
        <w:pStyle w:val="Bull"/>
      </w:pPr>
      <w:r>
        <w:t>Very s</w:t>
      </w:r>
      <w:r w:rsidR="00E00BBD">
        <w:t xml:space="preserve">trong </w:t>
      </w:r>
      <w:r w:rsidR="00FE7C94">
        <w:t xml:space="preserve">written and verbal </w:t>
      </w:r>
      <w:r w:rsidR="00E00BBD">
        <w:t xml:space="preserve">communication skills: </w:t>
      </w:r>
      <w:r w:rsidR="00356E92">
        <w:t xml:space="preserve">the manager spends a lot of time interacting with and influencing senior managers and must be capable of working effectively at that level, as well as </w:t>
      </w:r>
      <w:r w:rsidR="00FE7C94">
        <w:t>within the IT audit team and Internal Audit as a whole.</w:t>
      </w:r>
    </w:p>
    <w:p w:rsidR="00EA2109" w:rsidRDefault="006171C1" w:rsidP="005F4A87">
      <w:pPr>
        <w:pStyle w:val="Bull"/>
      </w:pPr>
      <w:r>
        <w:t xml:space="preserve">The highest standards of </w:t>
      </w:r>
      <w:r w:rsidR="00EA2109">
        <w:t>personal integrity</w:t>
      </w:r>
      <w:r w:rsidR="00E00BBD">
        <w:t xml:space="preserve">, </w:t>
      </w:r>
      <w:r w:rsidR="00EA2109">
        <w:t>trustworthiness</w:t>
      </w:r>
      <w:r w:rsidR="00E00BBD">
        <w:t xml:space="preserve"> and discretion</w:t>
      </w:r>
      <w:r w:rsidR="00FE7C94">
        <w:t>: a</w:t>
      </w:r>
      <w:r w:rsidR="00E00BBD">
        <w:t xml:space="preserve">uditing involves privileged access to sensitive and valuable information.  </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bookmarkStart w:id="0" w:name="_GoBack"/>
      <w:bookmarkEnd w:id="0"/>
    </w:p>
    <w:p w:rsidR="00E00BBD" w:rsidRDefault="00E00BBD" w:rsidP="00E00BBD">
      <w:pPr>
        <w:pStyle w:val="Bull"/>
      </w:pPr>
      <w:r>
        <w:rPr>
          <w:b/>
        </w:rPr>
        <w:t>IT auditing</w:t>
      </w:r>
      <w:r w:rsidRPr="00943DDA">
        <w:rPr>
          <w:b/>
        </w:rPr>
        <w:t>:</w:t>
      </w:r>
      <w:r>
        <w:t xml:space="preserve"> CISA</w:t>
      </w:r>
      <w:r w:rsidR="00FE7C94">
        <w:t xml:space="preserve"> and at least 3 </w:t>
      </w:r>
      <w:proofErr w:type="spellStart"/>
      <w:r w:rsidR="00FE7C94">
        <w:t>years experience</w:t>
      </w:r>
      <w:proofErr w:type="spellEnd"/>
      <w:r w:rsidR="00FE7C94">
        <w:t xml:space="preserve"> as an IT auditor</w:t>
      </w:r>
      <w:r>
        <w:t>.</w:t>
      </w:r>
    </w:p>
    <w:p w:rsidR="008D6115" w:rsidRDefault="008D6115" w:rsidP="00AA7074">
      <w:pPr>
        <w:pStyle w:val="Bull"/>
      </w:pPr>
      <w:r w:rsidRPr="00943DDA">
        <w:rPr>
          <w:b/>
        </w:rPr>
        <w:t xml:space="preserve">Information </w:t>
      </w:r>
      <w:r w:rsidR="00312B30" w:rsidRPr="00943DDA">
        <w:rPr>
          <w:b/>
        </w:rPr>
        <w:t>security</w:t>
      </w:r>
      <w:r w:rsidR="00EA2109">
        <w:rPr>
          <w:b/>
        </w:rPr>
        <w:t>, risk</w:t>
      </w:r>
      <w:r w:rsidR="00E00BBD">
        <w:rPr>
          <w:b/>
        </w:rPr>
        <w:t xml:space="preserve">, </w:t>
      </w:r>
      <w:r w:rsidR="00EA2109">
        <w:rPr>
          <w:b/>
        </w:rPr>
        <w:t>IT</w:t>
      </w:r>
      <w:r w:rsidR="00E00BBD">
        <w:rPr>
          <w:b/>
        </w:rPr>
        <w:t>, governance and/or business analysis background</w:t>
      </w:r>
      <w:r w:rsidRPr="00943DDA">
        <w:rPr>
          <w:b/>
        </w:rPr>
        <w:t>:</w:t>
      </w:r>
      <w:r w:rsidR="0000413A">
        <w:t xml:space="preserve"> </w:t>
      </w:r>
      <w:r w:rsidR="002D7769">
        <w:t xml:space="preserve">CISSP, </w:t>
      </w:r>
      <w:r w:rsidR="0000413A">
        <w:t>CISM</w:t>
      </w:r>
      <w:r w:rsidR="006171C1">
        <w:t>, CGEIT</w:t>
      </w:r>
      <w:r w:rsidR="00FE7C94">
        <w:t>, CFE</w:t>
      </w:r>
      <w:r w:rsidR="00E00BBD">
        <w:t xml:space="preserve"> and/or an IT-related</w:t>
      </w:r>
      <w:r w:rsidR="00FA00C0">
        <w:t xml:space="preserve"> </w:t>
      </w:r>
      <w:r w:rsidR="005F4A87">
        <w:t>d</w:t>
      </w:r>
      <w:r w:rsidR="00312B30">
        <w:t>egree</w:t>
      </w:r>
      <w:r w:rsidR="00943DDA">
        <w:t xml:space="preserve">; </w:t>
      </w:r>
      <w:r w:rsidR="00312B30">
        <w:t xml:space="preserve">at least </w:t>
      </w:r>
      <w:r w:rsidR="00FE7C94">
        <w:t>8</w:t>
      </w:r>
      <w:r w:rsidR="00312B30">
        <w:t xml:space="preserve"> years </w:t>
      </w:r>
      <w:r w:rsidR="002D7769">
        <w:t>work experience</w:t>
      </w:r>
      <w:r w:rsidR="006171C1">
        <w:t xml:space="preserve"> post school/college</w:t>
      </w:r>
      <w:r w:rsidR="00FE7C94">
        <w:t xml:space="preserve"> including at least 2 years as a team leader or manager</w:t>
      </w:r>
      <w:r w:rsidR="00E00BBD">
        <w:t>.</w:t>
      </w:r>
    </w:p>
    <w:p w:rsidR="00F127C9" w:rsidRDefault="00B66B23" w:rsidP="00F127C9">
      <w:pPr>
        <w:pStyle w:val="Bull"/>
        <w:numPr>
          <w:ilvl w:val="0"/>
          <w:numId w:val="0"/>
        </w:numPr>
      </w:pPr>
      <w:r>
        <w:t>Since this is a trusted rôle, c</w:t>
      </w:r>
      <w:r w:rsidR="00F127C9">
        <w:t xml:space="preserve">andidates must be willing to undergo </w:t>
      </w:r>
      <w:r w:rsidR="00E00BBD">
        <w:t xml:space="preserve">extensive </w:t>
      </w:r>
      <w:r w:rsidR="00F127C9">
        <w:t xml:space="preserve">background checks to verify their </w:t>
      </w:r>
      <w:r w:rsidR="008E1FEA">
        <w:t xml:space="preserve">identity, </w:t>
      </w:r>
      <w:r w:rsidR="00F127C9">
        <w:t>character, qualifications</w:t>
      </w:r>
      <w:r w:rsidR="008E1FEA">
        <w:t>, skills</w:t>
      </w:r>
      <w:r w:rsidR="00F127C9">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E00BBD">
        <w:t xml:space="preserve">Internal Audit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B202AE" w:rsidRPr="00C04D92"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2BB" w:rsidRDefault="00AF62BB">
      <w:r>
        <w:separator/>
      </w:r>
    </w:p>
  </w:endnote>
  <w:endnote w:type="continuationSeparator" w:id="0">
    <w:p w:rsidR="00AF62BB" w:rsidRDefault="00AF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B66B23">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2BB" w:rsidRDefault="00AF62BB">
      <w:r>
        <w:separator/>
      </w:r>
    </w:p>
  </w:footnote>
  <w:footnote w:type="continuationSeparator" w:id="0">
    <w:p w:rsidR="00AF62BB" w:rsidRDefault="00AF6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B66B23" w:rsidP="00C04D92">
    <w:pPr>
      <w:pStyle w:val="Header"/>
      <w:pBdr>
        <w:bottom w:val="single" w:sz="4" w:space="1" w:color="auto"/>
      </w:pBdr>
      <w:tabs>
        <w:tab w:val="clear" w:pos="4320"/>
        <w:tab w:val="clear" w:pos="8640"/>
        <w:tab w:val="right" w:pos="9672"/>
      </w:tabs>
    </w:pPr>
    <w:r>
      <w:rPr>
        <w:noProof/>
        <w:lang w:val="en-NZ" w:eastAsia="en-NZ"/>
      </w:rPr>
      <w:drawing>
        <wp:anchor distT="0" distB="0" distL="114300" distR="114300" simplePos="0" relativeHeight="251659264" behindDoc="0" locked="0" layoutInCell="1" allowOverlap="1" wp14:anchorId="58954002" wp14:editId="70C573E6">
          <wp:simplePos x="0" y="0"/>
          <wp:positionH relativeFrom="margin">
            <wp:align>left</wp:align>
          </wp:positionH>
          <wp:positionV relativeFrom="margin">
            <wp:posOffset>-197337</wp:posOffset>
          </wp:positionV>
          <wp:extent cx="1579418" cy="184707"/>
          <wp:effectExtent l="0" t="0" r="1905" b="635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9418" cy="184707"/>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0B1406">
      <w:t>IT Audit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C7"/>
    <w:rsid w:val="0000413A"/>
    <w:rsid w:val="000128BA"/>
    <w:rsid w:val="00067B78"/>
    <w:rsid w:val="000A0BCA"/>
    <w:rsid w:val="000B1406"/>
    <w:rsid w:val="000B5E87"/>
    <w:rsid w:val="000D1AA6"/>
    <w:rsid w:val="000F0772"/>
    <w:rsid w:val="00137491"/>
    <w:rsid w:val="00145399"/>
    <w:rsid w:val="00155345"/>
    <w:rsid w:val="001C5D83"/>
    <w:rsid w:val="0024405F"/>
    <w:rsid w:val="00252989"/>
    <w:rsid w:val="002B4F4C"/>
    <w:rsid w:val="002D7769"/>
    <w:rsid w:val="00312B30"/>
    <w:rsid w:val="00331F08"/>
    <w:rsid w:val="00350CB9"/>
    <w:rsid w:val="00356E92"/>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171C1"/>
    <w:rsid w:val="00645E6E"/>
    <w:rsid w:val="0065464D"/>
    <w:rsid w:val="006B7CFF"/>
    <w:rsid w:val="006C6A9B"/>
    <w:rsid w:val="006D05C7"/>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73BDF"/>
    <w:rsid w:val="009D3FE4"/>
    <w:rsid w:val="00A6243B"/>
    <w:rsid w:val="00AA7074"/>
    <w:rsid w:val="00AB4D62"/>
    <w:rsid w:val="00AB6A35"/>
    <w:rsid w:val="00AC442C"/>
    <w:rsid w:val="00AF62BB"/>
    <w:rsid w:val="00AF7D0F"/>
    <w:rsid w:val="00B17546"/>
    <w:rsid w:val="00B202AE"/>
    <w:rsid w:val="00B66B23"/>
    <w:rsid w:val="00BE53EC"/>
    <w:rsid w:val="00BE6C10"/>
    <w:rsid w:val="00C0359D"/>
    <w:rsid w:val="00C04D92"/>
    <w:rsid w:val="00C265B3"/>
    <w:rsid w:val="00C327F5"/>
    <w:rsid w:val="00C37769"/>
    <w:rsid w:val="00C77205"/>
    <w:rsid w:val="00CF2207"/>
    <w:rsid w:val="00D1557C"/>
    <w:rsid w:val="00DB68FF"/>
    <w:rsid w:val="00E00BBD"/>
    <w:rsid w:val="00E64FCC"/>
    <w:rsid w:val="00E719FA"/>
    <w:rsid w:val="00EA2109"/>
    <w:rsid w:val="00EB3A2F"/>
    <w:rsid w:val="00EB62D2"/>
    <w:rsid w:val="00EC0914"/>
    <w:rsid w:val="00EE4573"/>
    <w:rsid w:val="00EE7D1D"/>
    <w:rsid w:val="00F127C9"/>
    <w:rsid w:val="00F41C86"/>
    <w:rsid w:val="00F435F2"/>
    <w:rsid w:val="00F467ED"/>
    <w:rsid w:val="00F87CAE"/>
    <w:rsid w:val="00FA00C0"/>
    <w:rsid w:val="00FD1486"/>
    <w:rsid w:val="00FE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FC4353"/>
  <w15:docId w15:val="{B5E30DC7-57A8-438B-B4FE-EF888D72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27</TotalTime>
  <Pages>1</Pages>
  <Words>390</Words>
  <Characters>2224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IT Audit Manager</vt:lpstr>
      <vt:lpstr>IT Audit Manager</vt:lpstr>
      <vt:lpstr>    Scope, purpose and nature of rôle </vt:lpstr>
      <vt:lpstr>    Distinguishing characteristics of the ideal candidate</vt:lpstr>
      <vt:lpstr>    Qualifications, skills and experience </vt:lpstr>
      <vt:lpstr>    For more information</vt:lpstr>
    </vt:vector>
  </TitlesOfParts>
  <Manager>NoticeBored.com   ISO27001security.com</Manager>
  <Company>IsecT Ltd.   Email  info@isect.com  www.isect.com</Company>
  <LinksUpToDate>false</LinksUpToDate>
  <CharactersWithSpaces>2609</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IT Audit Manager</dc:title>
  <dc:subject>NoticeBored information security awareness</dc:subject>
  <dc:creator>Gary@isect.com</dc:creator>
  <cp:keywords>job; IT Audit Manager</cp:keywords>
  <dc:description>Copyright © 2016 IsecT Ltd. Be nice</dc:description>
  <cp:lastModifiedBy>Gary@isect.com</cp:lastModifiedBy>
  <cp:revision>4</cp:revision>
  <cp:lastPrinted>2004-11-03T02:15:00Z</cp:lastPrinted>
  <dcterms:created xsi:type="dcterms:W3CDTF">2014-12-17T21:28:00Z</dcterms:created>
  <dcterms:modified xsi:type="dcterms:W3CDTF">2016-11-07T21:35:00Z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