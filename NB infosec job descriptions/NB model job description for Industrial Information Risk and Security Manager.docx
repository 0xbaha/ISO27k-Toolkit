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Pr="00847EBB" w:rsidRDefault="00C0359D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 w:rsidRPr="00847EBB">
        <w:t>Model job description</w:t>
      </w:r>
    </w:p>
    <w:p w:rsidR="00B202AE" w:rsidRPr="00847EBB" w:rsidRDefault="002F31C8" w:rsidP="00C37769">
      <w:pPr>
        <w:pStyle w:val="Heading1"/>
      </w:pPr>
      <w:r>
        <w:t xml:space="preserve">Industrial </w:t>
      </w:r>
      <w:r w:rsidR="00575A8E">
        <w:t>Information</w:t>
      </w:r>
      <w:r w:rsidR="0064370D" w:rsidRPr="00847EBB">
        <w:t xml:space="preserve"> Risk </w:t>
      </w:r>
      <w:r w:rsidR="00575A8E">
        <w:t>and</w:t>
      </w:r>
      <w:r w:rsidR="0064370D" w:rsidRPr="00847EBB">
        <w:t xml:space="preserve"> Security Manager</w:t>
      </w:r>
    </w:p>
    <w:p w:rsidR="004667EA" w:rsidRPr="00847EBB" w:rsidRDefault="00C0359D" w:rsidP="007B25BD">
      <w:pPr>
        <w:pStyle w:val="Heading2"/>
      </w:pPr>
      <w:r w:rsidRPr="00847EBB">
        <w:t>Scope</w:t>
      </w:r>
      <w:r w:rsidR="00F87CAE" w:rsidRPr="00847EBB">
        <w:t xml:space="preserve">, </w:t>
      </w:r>
      <w:r w:rsidRPr="00847EBB">
        <w:t xml:space="preserve">purpose </w:t>
      </w:r>
      <w:r w:rsidR="00F87CAE" w:rsidRPr="00847EBB">
        <w:t xml:space="preserve">and nature </w:t>
      </w:r>
      <w:r w:rsidRPr="00847EBB">
        <w:t xml:space="preserve">of </w:t>
      </w:r>
      <w:r w:rsidR="007E0FB4" w:rsidRPr="00847EBB">
        <w:t xml:space="preserve">rôle </w:t>
      </w:r>
    </w:p>
    <w:p w:rsidR="004667EA" w:rsidRPr="00847EBB" w:rsidRDefault="002F31C8" w:rsidP="004667EA">
      <w:r>
        <w:t xml:space="preserve">Reporting to </w:t>
      </w:r>
      <w:r w:rsidR="0064370D" w:rsidRPr="00847EBB">
        <w:t xml:space="preserve">the </w:t>
      </w:r>
      <w:r>
        <w:t xml:space="preserve">Chief Information Security Officer, the Industrial </w:t>
      </w:r>
      <w:r w:rsidR="00575A8E">
        <w:t xml:space="preserve">Information </w:t>
      </w:r>
      <w:r w:rsidR="0064370D" w:rsidRPr="00847EBB">
        <w:t xml:space="preserve">Risk </w:t>
      </w:r>
      <w:r w:rsidR="00575A8E">
        <w:t>and</w:t>
      </w:r>
      <w:r w:rsidR="0064370D" w:rsidRPr="00847EBB">
        <w:t xml:space="preserve"> Security Manager </w:t>
      </w:r>
      <w:r>
        <w:t xml:space="preserve">leads the management (identification, assessment and treatment) of </w:t>
      </w:r>
      <w:r w:rsidR="0064370D" w:rsidRPr="00847EBB">
        <w:t xml:space="preserve">risks </w:t>
      </w:r>
      <w:r>
        <w:t xml:space="preserve">to or involving industrial information.  </w:t>
      </w:r>
      <w:r w:rsidR="00575A8E">
        <w:t>T</w:t>
      </w:r>
      <w:r w:rsidR="0064370D" w:rsidRPr="00847EBB">
        <w:t xml:space="preserve">he rôle </w:t>
      </w:r>
      <w:r>
        <w:t xml:space="preserve">is primarily concerned with </w:t>
      </w:r>
      <w:r w:rsidR="0064370D" w:rsidRPr="00847EBB">
        <w:t>IT</w:t>
      </w:r>
      <w:r w:rsidR="00575A8E">
        <w:t xml:space="preserve"> risk and </w:t>
      </w:r>
      <w:r w:rsidR="000562BA">
        <w:t xml:space="preserve">the </w:t>
      </w:r>
      <w:r w:rsidR="00575A8E">
        <w:t>security</w:t>
      </w:r>
      <w:r>
        <w:t xml:space="preserve"> </w:t>
      </w:r>
      <w:r w:rsidR="000562BA">
        <w:t xml:space="preserve">of computer data, IT systems and IT networks, </w:t>
      </w:r>
      <w:r>
        <w:t>but also</w:t>
      </w:r>
      <w:r w:rsidR="0064370D" w:rsidRPr="00847EBB">
        <w:t xml:space="preserve"> </w:t>
      </w:r>
      <w:r>
        <w:t xml:space="preserve">involves </w:t>
      </w:r>
      <w:r w:rsidR="009A2C4D" w:rsidRPr="00847EBB">
        <w:t>compliance</w:t>
      </w:r>
      <w:r w:rsidR="00CC162F">
        <w:t xml:space="preserve">, </w:t>
      </w:r>
      <w:r w:rsidR="00575A8E">
        <w:t xml:space="preserve">physical security, </w:t>
      </w:r>
      <w:r w:rsidR="000562BA">
        <w:t>health and safety</w:t>
      </w:r>
      <w:r w:rsidR="00575A8E">
        <w:t xml:space="preserve">, </w:t>
      </w:r>
      <w:r w:rsidR="00CC162F">
        <w:t>incident management, business continuity</w:t>
      </w:r>
      <w:r w:rsidR="009A2C4D" w:rsidRPr="00847EBB">
        <w:t xml:space="preserve"> and </w:t>
      </w:r>
      <w:r w:rsidR="000562BA">
        <w:t>other aspects</w:t>
      </w:r>
      <w:r w:rsidR="009A2C4D" w:rsidRPr="00847EBB">
        <w:t>.</w:t>
      </w:r>
      <w:r w:rsidR="00AE3C96">
        <w:t xml:space="preserve">  </w:t>
      </w:r>
      <w:r w:rsidR="000562BA">
        <w:t>F</w:t>
      </w:r>
      <w:r w:rsidR="00AE3C96">
        <w:t>urther objective</w:t>
      </w:r>
      <w:r w:rsidR="000562BA">
        <w:t>s</w:t>
      </w:r>
      <w:r w:rsidR="00AE3C96">
        <w:t xml:space="preserve"> </w:t>
      </w:r>
      <w:r w:rsidR="000562BA">
        <w:t xml:space="preserve">are </w:t>
      </w:r>
      <w:r w:rsidR="00847EBB">
        <w:t xml:space="preserve">to </w:t>
      </w:r>
      <w:r w:rsidR="000562BA">
        <w:t xml:space="preserve">advise and collaborate </w:t>
      </w:r>
      <w:r w:rsidR="00AE3C96">
        <w:t xml:space="preserve">with </w:t>
      </w:r>
      <w:r w:rsidR="000562BA">
        <w:t xml:space="preserve">professional colleagues in functions such as Production/Operations, Maintenance, Facilities, </w:t>
      </w:r>
      <w:r>
        <w:t>Information Security, Risk, Compliance</w:t>
      </w:r>
      <w:r w:rsidR="000562BA">
        <w:t xml:space="preserve"> and</w:t>
      </w:r>
      <w:r>
        <w:t xml:space="preserve"> Human </w:t>
      </w:r>
      <w:r w:rsidR="000562BA">
        <w:t>Resources, and to keep</w:t>
      </w:r>
      <w:r>
        <w:t xml:space="preserve"> </w:t>
      </w:r>
      <w:r w:rsidR="00847EBB">
        <w:t xml:space="preserve">senior management </w:t>
      </w:r>
      <w:r w:rsidR="000562BA">
        <w:t xml:space="preserve">informed, particularly </w:t>
      </w:r>
      <w:r w:rsidR="00847EBB">
        <w:t xml:space="preserve">concerning </w:t>
      </w:r>
      <w:r w:rsidR="000562BA">
        <w:t>risks and control needed to secure and protect critical infrastructure</w:t>
      </w:r>
      <w:r w:rsidR="00CC162F">
        <w:t>.</w:t>
      </w:r>
    </w:p>
    <w:p w:rsidR="004667EA" w:rsidRPr="00847EBB" w:rsidRDefault="00C0359D" w:rsidP="007B25BD">
      <w:pPr>
        <w:pStyle w:val="Heading2"/>
      </w:pPr>
      <w:r w:rsidRPr="00847EBB">
        <w:t xml:space="preserve">Distinguishing characteristics of </w:t>
      </w:r>
      <w:r w:rsidR="008D6115" w:rsidRPr="00847EBB">
        <w:t xml:space="preserve">the </w:t>
      </w:r>
      <w:r w:rsidRPr="00847EBB">
        <w:t>ideal candidate</w:t>
      </w:r>
    </w:p>
    <w:p w:rsidR="004667EA" w:rsidRPr="00847EBB" w:rsidRDefault="008D6115" w:rsidP="004667EA">
      <w:r w:rsidRPr="00847EBB">
        <w:t xml:space="preserve">The following personal </w:t>
      </w:r>
      <w:r w:rsidR="008E1FEA" w:rsidRPr="00847EBB">
        <w:t xml:space="preserve">traits </w:t>
      </w:r>
      <w:r w:rsidRPr="00847EBB">
        <w:t>are high on our wish-list</w:t>
      </w:r>
      <w:r w:rsidR="004667EA" w:rsidRPr="00847EBB">
        <w:t>:</w:t>
      </w:r>
    </w:p>
    <w:p w:rsidR="00F57689" w:rsidRDefault="00F57689" w:rsidP="004667EA">
      <w:pPr>
        <w:pStyle w:val="Bull"/>
      </w:pPr>
      <w:r>
        <w:t>Passionate about information risk and security - a font of knowledge and energy, with a strong almost evangelical drive and enthusiasm for the subject;</w:t>
      </w:r>
    </w:p>
    <w:p w:rsidR="00E212ED" w:rsidRDefault="009A2C4D" w:rsidP="004667EA">
      <w:pPr>
        <w:pStyle w:val="Bull"/>
      </w:pPr>
      <w:r w:rsidRPr="00847EBB">
        <w:t xml:space="preserve">An inspirational leader – </w:t>
      </w:r>
      <w:r w:rsidR="00E212ED">
        <w:t>keen to motivate and get the most out of the organization’s information risks and security experts,</w:t>
      </w:r>
      <w:r w:rsidR="00F57689">
        <w:t xml:space="preserve"> aligning colleagues towards the achievement of business objectives;</w:t>
      </w:r>
    </w:p>
    <w:p w:rsidR="009A2C4D" w:rsidRPr="00847EBB" w:rsidRDefault="00E212ED" w:rsidP="004667EA">
      <w:pPr>
        <w:pStyle w:val="Bull"/>
      </w:pPr>
      <w:r>
        <w:t xml:space="preserve">Good at forming productive working relationships - </w:t>
      </w:r>
      <w:r w:rsidR="009A2C4D" w:rsidRPr="00847EBB">
        <w:t>liaising with various specialists</w:t>
      </w:r>
      <w:r>
        <w:t xml:space="preserve">, </w:t>
      </w:r>
      <w:r w:rsidR="009A2C4D" w:rsidRPr="00847EBB">
        <w:t>advisors</w:t>
      </w:r>
      <w:r>
        <w:t>, managers and influencers throughout the organization,</w:t>
      </w:r>
      <w:r w:rsidR="009A2C4D" w:rsidRPr="00847EBB">
        <w:t xml:space="preserve"> </w:t>
      </w:r>
      <w:r>
        <w:t xml:space="preserve">plus </w:t>
      </w:r>
      <w:r w:rsidR="00CC162F">
        <w:t xml:space="preserve">third parties such as </w:t>
      </w:r>
      <w:r w:rsidR="00847EBB" w:rsidRPr="00847EBB">
        <w:t xml:space="preserve">business partners, suppliers, customers, authorities </w:t>
      </w:r>
      <w:r w:rsidR="00847EBB" w:rsidRPr="00847EBB">
        <w:rPr>
          <w:i/>
        </w:rPr>
        <w:t>etc</w:t>
      </w:r>
      <w:r w:rsidR="00847EBB" w:rsidRPr="00847EBB">
        <w:t>.</w:t>
      </w:r>
      <w:r>
        <w:t>, on information risk and security matters;</w:t>
      </w:r>
    </w:p>
    <w:p w:rsidR="005F4A87" w:rsidRDefault="00F57689" w:rsidP="005F4A87">
      <w:pPr>
        <w:pStyle w:val="Bull"/>
      </w:pPr>
      <w:r>
        <w:t>A s</w:t>
      </w:r>
      <w:r w:rsidR="009A2C4D" w:rsidRPr="00847EBB">
        <w:t xml:space="preserve">trategic thinker </w:t>
      </w:r>
      <w:r w:rsidR="00847EBB" w:rsidRPr="00847EBB">
        <w:t>–</w:t>
      </w:r>
      <w:r w:rsidR="009A2C4D" w:rsidRPr="00847EBB">
        <w:t xml:space="preserve"> </w:t>
      </w:r>
      <w:r w:rsidR="00847EBB" w:rsidRPr="00847EBB">
        <w:t xml:space="preserve">able to step back from the short- and medium-term issues to see the longer-term changes and threats </w:t>
      </w:r>
      <w:r w:rsidR="00E212ED">
        <w:t>relating to information</w:t>
      </w:r>
      <w:r>
        <w:t>, and to both engineer and seize valuable opportunities for improvement</w:t>
      </w:r>
      <w:r w:rsidR="00AE3C96">
        <w:t>;</w:t>
      </w:r>
    </w:p>
    <w:p w:rsidR="00AE3C96" w:rsidRPr="00847EBB" w:rsidRDefault="00AE3C96" w:rsidP="005F4A87">
      <w:pPr>
        <w:pStyle w:val="Bull"/>
      </w:pPr>
      <w:r>
        <w:t>Personal integrity and credibility – high ideals, tempered by a pragmatic, realistic approach.</w:t>
      </w:r>
    </w:p>
    <w:p w:rsidR="004667EA" w:rsidRPr="00847EBB" w:rsidRDefault="008E1FEA" w:rsidP="007B25BD">
      <w:pPr>
        <w:pStyle w:val="Heading2"/>
      </w:pPr>
      <w:r w:rsidRPr="00847EBB">
        <w:t>Q</w:t>
      </w:r>
      <w:r w:rsidR="00C0359D" w:rsidRPr="00847EBB">
        <w:t>ualifications</w:t>
      </w:r>
      <w:r w:rsidR="002D7769" w:rsidRPr="00847EBB">
        <w:t>, skills</w:t>
      </w:r>
      <w:r w:rsidR="00C0359D" w:rsidRPr="00847EBB">
        <w:t xml:space="preserve"> and experience </w:t>
      </w:r>
    </w:p>
    <w:p w:rsidR="008D6115" w:rsidRPr="00847EBB" w:rsidRDefault="008D6115" w:rsidP="008D6115">
      <w:r w:rsidRPr="00847EBB">
        <w:t>The following are re</w:t>
      </w:r>
      <w:r w:rsidR="008E1FEA" w:rsidRPr="00847EBB">
        <w:t>levant and desirable for this ro</w:t>
      </w:r>
      <w:r w:rsidRPr="00847EBB">
        <w:t xml:space="preserve">le:  </w:t>
      </w:r>
    </w:p>
    <w:p w:rsidR="008D6115" w:rsidRDefault="008D6115" w:rsidP="00AA7074">
      <w:pPr>
        <w:pStyle w:val="Bull"/>
      </w:pPr>
      <w:r w:rsidRPr="00847EBB">
        <w:rPr>
          <w:b/>
        </w:rPr>
        <w:t xml:space="preserve">Information </w:t>
      </w:r>
      <w:r w:rsidR="00CC162F">
        <w:rPr>
          <w:b/>
        </w:rPr>
        <w:t xml:space="preserve">risk and </w:t>
      </w:r>
      <w:r w:rsidR="00312B30" w:rsidRPr="00847EBB">
        <w:rPr>
          <w:b/>
        </w:rPr>
        <w:t xml:space="preserve">security </w:t>
      </w:r>
      <w:r w:rsidRPr="00847EBB">
        <w:rPr>
          <w:b/>
        </w:rPr>
        <w:t>management:</w:t>
      </w:r>
      <w:r w:rsidR="0000413A" w:rsidRPr="00847EBB">
        <w:t xml:space="preserve"> </w:t>
      </w:r>
      <w:r w:rsidR="002D7769" w:rsidRPr="00847EBB">
        <w:t xml:space="preserve">CISSP, </w:t>
      </w:r>
      <w:r w:rsidR="0000413A" w:rsidRPr="00847EBB">
        <w:t>CISM</w:t>
      </w:r>
      <w:r w:rsidR="00FA00C0" w:rsidRPr="00847EBB">
        <w:t xml:space="preserve">, </w:t>
      </w:r>
      <w:r w:rsidR="00F57689">
        <w:t xml:space="preserve">CRISC, or similar; at least </w:t>
      </w:r>
      <w:r w:rsidR="000562BA">
        <w:t>5</w:t>
      </w:r>
      <w:r w:rsidR="00312B30" w:rsidRPr="00847EBB">
        <w:t xml:space="preserve"> </w:t>
      </w:r>
      <w:proofErr w:type="spellStart"/>
      <w:r w:rsidR="00312B30" w:rsidRPr="00847EBB">
        <w:t>years</w:t>
      </w:r>
      <w:proofErr w:type="spellEnd"/>
      <w:r w:rsidR="00312B30" w:rsidRPr="00847EBB">
        <w:t xml:space="preserve"> </w:t>
      </w:r>
      <w:r w:rsidR="002D7769" w:rsidRPr="00847EBB">
        <w:t>work experience</w:t>
      </w:r>
      <w:r w:rsidR="00F57689">
        <w:t xml:space="preserve"> in the field</w:t>
      </w:r>
      <w:r w:rsidR="005F4A87" w:rsidRPr="00847EBB">
        <w:t>;</w:t>
      </w:r>
      <w:r w:rsidR="00CC162F">
        <w:t xml:space="preserve"> familiarity with applicable standards, methods, models and approaches;</w:t>
      </w:r>
    </w:p>
    <w:p w:rsidR="000562BA" w:rsidRPr="00847EBB" w:rsidRDefault="000562BA" w:rsidP="00AA7074">
      <w:pPr>
        <w:pStyle w:val="Bull"/>
      </w:pPr>
      <w:r>
        <w:rPr>
          <w:b/>
        </w:rPr>
        <w:t>Production/Operations:</w:t>
      </w:r>
      <w:r>
        <w:t xml:space="preserve"> at least 5 years work experience at </w:t>
      </w:r>
      <w:r w:rsidR="00167404">
        <w:t xml:space="preserve">supervisor, shift leader or higher </w:t>
      </w:r>
      <w:r>
        <w:t>management level</w:t>
      </w:r>
      <w:r w:rsidR="00167404">
        <w:t>s on the shop-floor</w:t>
      </w:r>
      <w:r>
        <w:t>;</w:t>
      </w:r>
    </w:p>
    <w:p w:rsidR="002D7769" w:rsidRPr="00847EBB" w:rsidRDefault="00F57689" w:rsidP="00847EBB">
      <w:pPr>
        <w:pStyle w:val="Bull"/>
      </w:pPr>
      <w:r>
        <w:rPr>
          <w:b/>
        </w:rPr>
        <w:t xml:space="preserve">General business </w:t>
      </w:r>
      <w:r w:rsidR="008D6115" w:rsidRPr="00847EBB">
        <w:rPr>
          <w:b/>
        </w:rPr>
        <w:t>management:</w:t>
      </w:r>
      <w:r w:rsidR="005F4A87" w:rsidRPr="00847EBB">
        <w:t xml:space="preserve"> </w:t>
      </w:r>
      <w:r w:rsidR="00AE3C96">
        <w:t xml:space="preserve">MBA or business degree; at least 5 years </w:t>
      </w:r>
      <w:r w:rsidR="00457FEB" w:rsidRPr="00847EBB">
        <w:t xml:space="preserve">as </w:t>
      </w:r>
      <w:r w:rsidR="00AE3C96">
        <w:t xml:space="preserve">a team </w:t>
      </w:r>
      <w:r w:rsidR="002D7769" w:rsidRPr="00847EBB">
        <w:t>leader</w:t>
      </w:r>
      <w:r w:rsidR="00457FEB" w:rsidRPr="00847EBB">
        <w:t xml:space="preserve"> or manager</w:t>
      </w:r>
      <w:r w:rsidR="00AE3C96" w:rsidRPr="00FE77C7">
        <w:t>.</w:t>
      </w:r>
    </w:p>
    <w:p w:rsidR="00F127C9" w:rsidRPr="00847EBB" w:rsidRDefault="00F127C9" w:rsidP="00F127C9">
      <w:pPr>
        <w:pStyle w:val="Bull"/>
        <w:numPr>
          <w:ilvl w:val="0"/>
          <w:numId w:val="0"/>
        </w:numPr>
      </w:pPr>
      <w:r w:rsidRPr="00847EBB">
        <w:t>Candidates must be willing to undergo</w:t>
      </w:r>
      <w:bookmarkStart w:id="0" w:name="_GoBack"/>
      <w:bookmarkEnd w:id="0"/>
      <w:r w:rsidRPr="00847EBB">
        <w:t xml:space="preserve"> background checks to verify their </w:t>
      </w:r>
      <w:r w:rsidR="008E1FEA" w:rsidRPr="00847EBB">
        <w:t xml:space="preserve">identity, </w:t>
      </w:r>
      <w:r w:rsidRPr="00847EBB">
        <w:t>character, qualifications</w:t>
      </w:r>
      <w:r w:rsidR="008E1FEA" w:rsidRPr="00847EBB">
        <w:t>, skills</w:t>
      </w:r>
      <w:r w:rsidRPr="00847EBB">
        <w:t xml:space="preserve"> and experience.</w:t>
      </w:r>
    </w:p>
    <w:p w:rsidR="004667EA" w:rsidRPr="00847EBB" w:rsidRDefault="004667EA" w:rsidP="007B25BD">
      <w:pPr>
        <w:pStyle w:val="Heading2"/>
      </w:pPr>
      <w:r w:rsidRPr="00847EBB">
        <w:t>For more information</w:t>
      </w:r>
    </w:p>
    <w:p w:rsidR="00B202AE" w:rsidRPr="0044139E" w:rsidRDefault="00424176" w:rsidP="000562BA">
      <w:r w:rsidRPr="00847EBB">
        <w:t>P</w:t>
      </w:r>
      <w:r w:rsidR="004667EA" w:rsidRPr="00847EBB">
        <w:t xml:space="preserve">lease </w:t>
      </w:r>
      <w:r w:rsidR="00943DDA" w:rsidRPr="00847EBB">
        <w:t xml:space="preserve">contact </w:t>
      </w:r>
      <w:r w:rsidR="00962846" w:rsidRPr="00847EBB">
        <w:t xml:space="preserve">Information Security </w:t>
      </w:r>
      <w:r w:rsidR="00943DDA" w:rsidRPr="00847EBB">
        <w:t xml:space="preserve">or Human </w:t>
      </w:r>
      <w:r w:rsidR="008E1FEA" w:rsidRPr="00847EBB">
        <w:t xml:space="preserve">Resources for more about this </w:t>
      </w:r>
      <w:r w:rsidR="00331F08" w:rsidRPr="00847EBB">
        <w:t xml:space="preserve">rôle </w:t>
      </w:r>
      <w:r w:rsidR="00943DDA" w:rsidRPr="00847EBB">
        <w:t>and the recruitment process</w:t>
      </w:r>
      <w:r w:rsidR="008E1FEA" w:rsidRPr="00847EBB">
        <w:t>, or to apply</w:t>
      </w:r>
      <w:r w:rsidR="0024405F" w:rsidRPr="00847EBB">
        <w:t>.</w:t>
      </w:r>
      <w:r w:rsidR="0044139E">
        <w:tab/>
      </w:r>
    </w:p>
    <w:sectPr w:rsidR="00B202AE" w:rsidRPr="0044139E" w:rsidSect="00C37769">
      <w:headerReference w:type="default" r:id="rId7"/>
      <w:footerReference w:type="default" r:id="rId8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011" w:rsidRDefault="00C51011">
      <w:r>
        <w:separator/>
      </w:r>
    </w:p>
  </w:endnote>
  <w:endnote w:type="continuationSeparator" w:id="0">
    <w:p w:rsidR="00C51011" w:rsidRDefault="00C5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44139E">
      <w:rPr>
        <w:sz w:val="14"/>
      </w:rPr>
      <w:t>6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011" w:rsidRDefault="00C51011">
      <w:r>
        <w:separator/>
      </w:r>
    </w:p>
  </w:footnote>
  <w:footnote w:type="continuationSeparator" w:id="0">
    <w:p w:rsidR="00C51011" w:rsidRDefault="00C51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44139E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 w:rsidRPr="00847EBB">
      <w:rPr>
        <w:noProof/>
        <w:lang w:val="en-NZ" w:eastAsia="en-NZ"/>
      </w:rPr>
      <w:drawing>
        <wp:anchor distT="0" distB="0" distL="114300" distR="114300" simplePos="0" relativeHeight="251659264" behindDoc="1" locked="0" layoutInCell="1" allowOverlap="1" wp14:anchorId="01BC1EA1" wp14:editId="28EFC5F4">
          <wp:simplePos x="0" y="0"/>
          <wp:positionH relativeFrom="margin">
            <wp:align>left</wp:align>
          </wp:positionH>
          <wp:positionV relativeFrom="page">
            <wp:posOffset>740964</wp:posOffset>
          </wp:positionV>
          <wp:extent cx="1542553" cy="180945"/>
          <wp:effectExtent l="0" t="0" r="635" b="0"/>
          <wp:wrapNone/>
          <wp:docPr id="3" name="Picture 3" descr="NoticeBored for NB dotco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ticeBored for NB dotco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553" cy="180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4D92">
      <w:tab/>
    </w:r>
    <w:r w:rsidR="002F31C8">
      <w:t xml:space="preserve">Industrial </w:t>
    </w:r>
    <w:r w:rsidR="00575A8E">
      <w:t xml:space="preserve">Information </w:t>
    </w:r>
    <w:r w:rsidR="0064370D">
      <w:t>Risk &amp; Security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0D"/>
    <w:rsid w:val="0000413A"/>
    <w:rsid w:val="000128BA"/>
    <w:rsid w:val="00017586"/>
    <w:rsid w:val="000562BA"/>
    <w:rsid w:val="00067B78"/>
    <w:rsid w:val="000A0BCA"/>
    <w:rsid w:val="000B5E87"/>
    <w:rsid w:val="000D1AA6"/>
    <w:rsid w:val="000F0772"/>
    <w:rsid w:val="00137491"/>
    <w:rsid w:val="00155345"/>
    <w:rsid w:val="0016464B"/>
    <w:rsid w:val="00167404"/>
    <w:rsid w:val="0024405F"/>
    <w:rsid w:val="00252989"/>
    <w:rsid w:val="002B4F4C"/>
    <w:rsid w:val="002C14B6"/>
    <w:rsid w:val="002D7769"/>
    <w:rsid w:val="002F31C8"/>
    <w:rsid w:val="00312B30"/>
    <w:rsid w:val="00331F08"/>
    <w:rsid w:val="00350CB9"/>
    <w:rsid w:val="003C2785"/>
    <w:rsid w:val="003C3286"/>
    <w:rsid w:val="00401470"/>
    <w:rsid w:val="00424176"/>
    <w:rsid w:val="0044139E"/>
    <w:rsid w:val="00442857"/>
    <w:rsid w:val="00457FEB"/>
    <w:rsid w:val="004667EA"/>
    <w:rsid w:val="00485861"/>
    <w:rsid w:val="004A0999"/>
    <w:rsid w:val="004A0A9A"/>
    <w:rsid w:val="004C1D20"/>
    <w:rsid w:val="004E010D"/>
    <w:rsid w:val="005211E6"/>
    <w:rsid w:val="005465FA"/>
    <w:rsid w:val="00575A8E"/>
    <w:rsid w:val="005F4A87"/>
    <w:rsid w:val="00604B9C"/>
    <w:rsid w:val="0064370D"/>
    <w:rsid w:val="00645E6E"/>
    <w:rsid w:val="0065464D"/>
    <w:rsid w:val="006B7CFF"/>
    <w:rsid w:val="006C6A9B"/>
    <w:rsid w:val="006E29FD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47EBB"/>
    <w:rsid w:val="008D1064"/>
    <w:rsid w:val="008D6115"/>
    <w:rsid w:val="008E1FEA"/>
    <w:rsid w:val="00923E76"/>
    <w:rsid w:val="00943DDA"/>
    <w:rsid w:val="00962846"/>
    <w:rsid w:val="009A2C4D"/>
    <w:rsid w:val="009D3FE4"/>
    <w:rsid w:val="00A110CA"/>
    <w:rsid w:val="00A6243B"/>
    <w:rsid w:val="00AA7074"/>
    <w:rsid w:val="00AB4D62"/>
    <w:rsid w:val="00AB6A35"/>
    <w:rsid w:val="00AC442C"/>
    <w:rsid w:val="00AE3C96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51011"/>
    <w:rsid w:val="00C77205"/>
    <w:rsid w:val="00CC162F"/>
    <w:rsid w:val="00CE36B1"/>
    <w:rsid w:val="00CF2207"/>
    <w:rsid w:val="00D1557C"/>
    <w:rsid w:val="00DB68FF"/>
    <w:rsid w:val="00E212ED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57689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3771791"/>
  <w15:docId w15:val="{DD102C2D-D4CE-4A61-9537-E8FBF0F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noticebored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NB%20job%20description%20template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template 2015.dotx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information risk and security manager</vt:lpstr>
      <vt:lpstr>Industrial Information Risk and Security Manager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2744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industrial information risk and security manager</dc:title>
  <dc:subject>NoticeBored information security awareness</dc:subject>
  <dc:creator>Gary@isect.com</dc:creator>
  <cp:keywords>job; Industrial Information Risk and Security Manager</cp:keywords>
  <dc:description>Copyright © 2016 IsecT Ltd. Be nice</dc:description>
  <cp:lastModifiedBy>Gary@isect.com</cp:lastModifiedBy>
  <cp:revision>2</cp:revision>
  <cp:lastPrinted>2004-11-03T02:15:00Z</cp:lastPrinted>
  <dcterms:created xsi:type="dcterms:W3CDTF">2016-04-27T23:47:00Z</dcterms:created>
  <dcterms:modified xsi:type="dcterms:W3CDTF">2016-04-27T23:47:00Z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